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0218D" w14:textId="77777777" w:rsidR="00410D75" w:rsidRDefault="00EF7E3B">
      <w:pPr>
        <w:pStyle w:val="Heading1"/>
      </w:pPr>
      <w:proofErr w:type="spellStart"/>
      <w:r>
        <w:t>Codeigniter</w:t>
      </w:r>
      <w:proofErr w:type="spellEnd"/>
      <w:r>
        <w:t xml:space="preserve"> Tricks</w:t>
      </w:r>
    </w:p>
    <w:p w14:paraId="501412BC" w14:textId="77777777" w:rsidR="00410D75" w:rsidRDefault="00EF7E3B">
      <w:pPr>
        <w:pStyle w:val="Heading2"/>
      </w:pPr>
      <w:r>
        <w:t xml:space="preserve">1.Autocomplete </w:t>
      </w:r>
      <w:proofErr w:type="spellStart"/>
      <w:r>
        <w:t>Codeigniter</w:t>
      </w:r>
      <w:proofErr w:type="spellEnd"/>
    </w:p>
    <w:p w14:paraId="2D1FA185" w14:textId="77777777" w:rsidR="00EF7E3B" w:rsidRDefault="00EF7E3B" w:rsidP="00EF7E3B">
      <w:r>
        <w:t>&lt;div class="col-sm-2 " style="margin-</w:t>
      </w:r>
      <w:proofErr w:type="gramStart"/>
      <w:r>
        <w:t>left:-</w:t>
      </w:r>
      <w:proofErr w:type="gramEnd"/>
      <w:r>
        <w:t>10px;"&gt;</w:t>
      </w:r>
    </w:p>
    <w:p w14:paraId="31844262" w14:textId="77777777" w:rsidR="00EF7E3B" w:rsidRDefault="00EF7E3B" w:rsidP="00EF7E3B">
      <w:r>
        <w:t xml:space="preserve">                             &lt;input type="text" placeholder="</w:t>
      </w:r>
      <w:proofErr w:type="spellStart"/>
      <w:r>
        <w:t>kadapa</w:t>
      </w:r>
      <w:proofErr w:type="spellEnd"/>
      <w:r>
        <w:t>" id="</w:t>
      </w:r>
      <w:proofErr w:type="spellStart"/>
      <w:r>
        <w:t>distctlocation</w:t>
      </w:r>
      <w:proofErr w:type="spellEnd"/>
      <w:r>
        <w:t>" class="input-</w:t>
      </w:r>
      <w:proofErr w:type="spellStart"/>
      <w:r>
        <w:t>lg</w:t>
      </w:r>
      <w:proofErr w:type="spellEnd"/>
      <w:r>
        <w:t xml:space="preserve"> </w:t>
      </w:r>
      <w:proofErr w:type="spellStart"/>
      <w:r>
        <w:t>locinfo</w:t>
      </w:r>
      <w:proofErr w:type="spellEnd"/>
      <w:r>
        <w:t>" style="</w:t>
      </w:r>
      <w:proofErr w:type="gramStart"/>
      <w:r>
        <w:t>color:black</w:t>
      </w:r>
      <w:proofErr w:type="gramEnd"/>
      <w:r>
        <w:t>;padding:9px;width:290px;" placeholder="" &gt;</w:t>
      </w:r>
    </w:p>
    <w:p w14:paraId="39F385FD" w14:textId="77777777" w:rsidR="00EF7E3B" w:rsidRDefault="00EF7E3B" w:rsidP="00EF7E3B">
      <w:r>
        <w:t xml:space="preserve">                             &lt;input type="hidden" name="" id="</w:t>
      </w:r>
      <w:proofErr w:type="spellStart"/>
      <w:r>
        <w:t>location_idinfo</w:t>
      </w:r>
      <w:proofErr w:type="spellEnd"/>
      <w:r>
        <w:t>"&gt;</w:t>
      </w:r>
    </w:p>
    <w:p w14:paraId="4E681353" w14:textId="77777777" w:rsidR="00EF7E3B" w:rsidRDefault="00EF7E3B" w:rsidP="00EF7E3B">
      <w:r>
        <w:t xml:space="preserve">                    &lt;/div&gt;</w:t>
      </w:r>
    </w:p>
    <w:p w14:paraId="09BA3DE2" w14:textId="77777777" w:rsidR="00EF7E3B" w:rsidRDefault="00EF7E3B" w:rsidP="00EF7E3B">
      <w:r>
        <w:t>&lt;script&gt;</w:t>
      </w:r>
    </w:p>
    <w:p w14:paraId="48E4BBB3" w14:textId="77777777" w:rsidR="00EF7E3B" w:rsidRDefault="00EF7E3B" w:rsidP="00EF7E3B">
      <w:r>
        <w:t xml:space="preserve">    $(document</w:t>
      </w:r>
      <w:proofErr w:type="gramStart"/>
      <w:r>
        <w:t>).ready</w:t>
      </w:r>
      <w:proofErr w:type="gramEnd"/>
      <w:r>
        <w:t>(function(){</w:t>
      </w:r>
    </w:p>
    <w:p w14:paraId="0A01AF80" w14:textId="77777777" w:rsidR="00EF7E3B" w:rsidRDefault="00EF7E3B" w:rsidP="00EF7E3B">
      <w:r>
        <w:t xml:space="preserve">       //All Locations Info </w:t>
      </w:r>
    </w:p>
    <w:p w14:paraId="7DB6836F" w14:textId="77777777" w:rsidR="00EF7E3B" w:rsidRDefault="00EF7E3B" w:rsidP="00EF7E3B">
      <w:r>
        <w:t xml:space="preserve">    $('#</w:t>
      </w:r>
      <w:proofErr w:type="spellStart"/>
      <w:r>
        <w:t>distctlocation</w:t>
      </w:r>
      <w:proofErr w:type="spellEnd"/>
      <w:r>
        <w:t>'</w:t>
      </w:r>
      <w:proofErr w:type="gramStart"/>
      <w:r>
        <w:t>).autocomplete</w:t>
      </w:r>
      <w:proofErr w:type="gramEnd"/>
      <w:r>
        <w:t>({</w:t>
      </w:r>
    </w:p>
    <w:p w14:paraId="5DDD3388" w14:textId="77777777" w:rsidR="00EF7E3B" w:rsidRDefault="00EF7E3B" w:rsidP="00EF7E3B">
      <w:r>
        <w:t xml:space="preserve">        source:"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base_url</w:t>
      </w:r>
      <w:proofErr w:type="spellEnd"/>
      <w:r>
        <w:t>();?&gt;/Welcome/</w:t>
      </w:r>
      <w:proofErr w:type="spellStart"/>
      <w:r>
        <w:t>locationinfo</w:t>
      </w:r>
      <w:proofErr w:type="spellEnd"/>
      <w:r>
        <w:t>/? ?&gt;",</w:t>
      </w:r>
    </w:p>
    <w:p w14:paraId="0A0ECC24" w14:textId="77777777" w:rsidR="00EF7E3B" w:rsidRDefault="00EF7E3B" w:rsidP="00EF7E3B">
      <w:r>
        <w:t xml:space="preserve">         select: function (event, </w:t>
      </w:r>
      <w:proofErr w:type="spellStart"/>
      <w:r>
        <w:t>ui</w:t>
      </w:r>
      <w:proofErr w:type="spellEnd"/>
      <w:r>
        <w:t>) {</w:t>
      </w:r>
    </w:p>
    <w:p w14:paraId="74BA2B7C" w14:textId="77777777" w:rsidR="00EF7E3B" w:rsidRDefault="00EF7E3B" w:rsidP="00EF7E3B">
      <w:r>
        <w:t xml:space="preserve">          $('#</w:t>
      </w:r>
      <w:proofErr w:type="spellStart"/>
      <w:r>
        <w:t>distctlocation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ui.item.label</w:t>
      </w:r>
      <w:proofErr w:type="spellEnd"/>
      <w:r>
        <w:t>);</w:t>
      </w:r>
    </w:p>
    <w:p w14:paraId="25232CE8" w14:textId="77777777" w:rsidR="00EF7E3B" w:rsidRDefault="00EF7E3B" w:rsidP="00EF7E3B">
      <w:r>
        <w:t xml:space="preserve">          $('#</w:t>
      </w:r>
      <w:proofErr w:type="spellStart"/>
      <w:r>
        <w:t>locationid</w:t>
      </w:r>
      <w:proofErr w:type="spellEnd"/>
      <w:r>
        <w:t>').</w:t>
      </w:r>
      <w:proofErr w:type="spellStart"/>
      <w:r>
        <w:t>val</w:t>
      </w:r>
      <w:proofErr w:type="spellEnd"/>
      <w:r>
        <w:t>(ui.item.info); // save selected id to input</w:t>
      </w:r>
    </w:p>
    <w:p w14:paraId="517E99AC" w14:textId="77777777" w:rsidR="00EF7E3B" w:rsidRDefault="00EF7E3B" w:rsidP="00EF7E3B">
      <w:r>
        <w:t xml:space="preserve">          return false;</w:t>
      </w:r>
    </w:p>
    <w:p w14:paraId="00DA29B7" w14:textId="77777777" w:rsidR="00EF7E3B" w:rsidRDefault="00EF7E3B" w:rsidP="00EF7E3B">
      <w:r>
        <w:t xml:space="preserve">        }</w:t>
      </w:r>
    </w:p>
    <w:p w14:paraId="4C7EF6DF" w14:textId="77777777" w:rsidR="00EF7E3B" w:rsidRDefault="00EF7E3B" w:rsidP="00EF7E3B">
      <w:r>
        <w:t xml:space="preserve">    });</w:t>
      </w:r>
    </w:p>
    <w:p w14:paraId="3DD194FE" w14:textId="77777777" w:rsidR="00EF7E3B" w:rsidRDefault="00EF7E3B" w:rsidP="00EF7E3B">
      <w:r>
        <w:t xml:space="preserve">      //from here Universal Services search box:</w:t>
      </w:r>
    </w:p>
    <w:p w14:paraId="2C4D9A42" w14:textId="77777777" w:rsidR="00EF7E3B" w:rsidRDefault="00EF7E3B" w:rsidP="00EF7E3B">
      <w:r>
        <w:t xml:space="preserve">     $('#services'</w:t>
      </w:r>
      <w:proofErr w:type="gramStart"/>
      <w:r>
        <w:t>).autocomplete</w:t>
      </w:r>
      <w:proofErr w:type="gramEnd"/>
      <w:r>
        <w:t>({</w:t>
      </w:r>
    </w:p>
    <w:p w14:paraId="3823A27B" w14:textId="77777777" w:rsidR="00EF7E3B" w:rsidRDefault="00EF7E3B" w:rsidP="00EF7E3B">
      <w:r>
        <w:t xml:space="preserve">        source:"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base_url</w:t>
      </w:r>
      <w:proofErr w:type="spellEnd"/>
      <w:r>
        <w:t>();?&gt;/Welcome/</w:t>
      </w:r>
      <w:proofErr w:type="spellStart"/>
      <w:r>
        <w:t>serviceinfo</w:t>
      </w:r>
      <w:proofErr w:type="spellEnd"/>
      <w:r>
        <w:t>/? ?&gt;",</w:t>
      </w:r>
    </w:p>
    <w:p w14:paraId="4A1D0D9E" w14:textId="77777777" w:rsidR="00EF7E3B" w:rsidRDefault="00EF7E3B" w:rsidP="00EF7E3B">
      <w:r>
        <w:t xml:space="preserve">        select: function (event, </w:t>
      </w:r>
      <w:proofErr w:type="spellStart"/>
      <w:r>
        <w:t>ui</w:t>
      </w:r>
      <w:proofErr w:type="spellEnd"/>
      <w:r>
        <w:t>) {</w:t>
      </w:r>
    </w:p>
    <w:p w14:paraId="57A0446F" w14:textId="77777777" w:rsidR="00EF7E3B" w:rsidRDefault="00EF7E3B" w:rsidP="00EF7E3B">
      <w:r>
        <w:t xml:space="preserve">          $('#services'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ui.item.label</w:t>
      </w:r>
      <w:proofErr w:type="spellEnd"/>
      <w:r>
        <w:t>);</w:t>
      </w:r>
    </w:p>
    <w:p w14:paraId="3A6E2E97" w14:textId="77777777" w:rsidR="00EF7E3B" w:rsidRDefault="00EF7E3B" w:rsidP="00EF7E3B">
      <w:r>
        <w:lastRenderedPageBreak/>
        <w:t xml:space="preserve">          $('#</w:t>
      </w:r>
      <w:proofErr w:type="spellStart"/>
      <w:r>
        <w:t>serviedataid</w:t>
      </w:r>
      <w:proofErr w:type="spellEnd"/>
      <w:r>
        <w:t>').</w:t>
      </w:r>
      <w:proofErr w:type="spellStart"/>
      <w:r>
        <w:t>val</w:t>
      </w:r>
      <w:proofErr w:type="spellEnd"/>
      <w:r>
        <w:t>(ui.item.info);</w:t>
      </w:r>
    </w:p>
    <w:p w14:paraId="2FFE2FA6" w14:textId="77777777" w:rsidR="00EF7E3B" w:rsidRDefault="00EF7E3B" w:rsidP="00EF7E3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location_name</w:t>
      </w:r>
      <w:proofErr w:type="spellEnd"/>
      <w:r>
        <w:t xml:space="preserve"> = $('#</w:t>
      </w:r>
      <w:proofErr w:type="spellStart"/>
      <w:r>
        <w:t>distctlocation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576B025" w14:textId="77777777" w:rsidR="00EF7E3B" w:rsidRDefault="00EF7E3B" w:rsidP="00EF7E3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locationauto_id</w:t>
      </w:r>
      <w:proofErr w:type="spellEnd"/>
      <w:r>
        <w:t>=$('#</w:t>
      </w:r>
      <w:proofErr w:type="spellStart"/>
      <w:r>
        <w:t>locationid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5506829" w14:textId="77777777" w:rsidR="00EF7E3B" w:rsidRDefault="00EF7E3B" w:rsidP="00EF7E3B">
      <w:r>
        <w:t xml:space="preserve">        //</w:t>
      </w:r>
      <w:proofErr w:type="gramStart"/>
      <w:r>
        <w:t>alert(</w:t>
      </w:r>
      <w:proofErr w:type="spellStart"/>
      <w:proofErr w:type="gramEnd"/>
      <w:r>
        <w:t>location_name</w:t>
      </w:r>
      <w:proofErr w:type="spellEnd"/>
      <w:r>
        <w:t xml:space="preserve"> + </w:t>
      </w:r>
      <w:proofErr w:type="spellStart"/>
      <w:r>
        <w:t>locationauto_id</w:t>
      </w:r>
      <w:proofErr w:type="spellEnd"/>
      <w:r>
        <w:t>);</w:t>
      </w:r>
    </w:p>
    <w:p w14:paraId="28B8DC3D" w14:textId="77777777" w:rsidR="00EF7E3B" w:rsidRDefault="00EF7E3B" w:rsidP="00EF7E3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service_name</w:t>
      </w:r>
      <w:proofErr w:type="spellEnd"/>
      <w:proofErr w:type="gramStart"/>
      <w:r>
        <w:t>=  $</w:t>
      </w:r>
      <w:proofErr w:type="gramEnd"/>
      <w:r>
        <w:t>('#services').</w:t>
      </w:r>
      <w:proofErr w:type="spellStart"/>
      <w:r>
        <w:t>val</w:t>
      </w:r>
      <w:proofErr w:type="spellEnd"/>
      <w:r>
        <w:t>();</w:t>
      </w:r>
    </w:p>
    <w:p w14:paraId="56E5E700" w14:textId="77777777" w:rsidR="00EF7E3B" w:rsidRDefault="00EF7E3B" w:rsidP="00EF7E3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service_info_id</w:t>
      </w:r>
      <w:proofErr w:type="spellEnd"/>
      <w:r>
        <w:t>=$('#</w:t>
      </w:r>
      <w:proofErr w:type="spellStart"/>
      <w:r>
        <w:t>serviedataid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CDBD8D8" w14:textId="77777777" w:rsidR="00EF7E3B" w:rsidRDefault="00EF7E3B" w:rsidP="00EF7E3B">
      <w:r>
        <w:t xml:space="preserve">        //</w:t>
      </w:r>
      <w:proofErr w:type="gramStart"/>
      <w:r>
        <w:t>alert(</w:t>
      </w:r>
      <w:proofErr w:type="spellStart"/>
      <w:proofErr w:type="gramEnd"/>
      <w:r>
        <w:t>service_name</w:t>
      </w:r>
      <w:proofErr w:type="spellEnd"/>
      <w:r>
        <w:t xml:space="preserve"> + </w:t>
      </w:r>
      <w:proofErr w:type="spellStart"/>
      <w:r>
        <w:t>service_info_id</w:t>
      </w:r>
      <w:proofErr w:type="spellEnd"/>
      <w:r>
        <w:t>);</w:t>
      </w:r>
    </w:p>
    <w:p w14:paraId="291ABB40" w14:textId="77777777" w:rsidR="00EF7E3B" w:rsidRDefault="00EF7E3B" w:rsidP="00EF7E3B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encodedString</w:t>
      </w:r>
      <w:proofErr w:type="spellEnd"/>
      <w:r>
        <w:t xml:space="preserve"> = </w:t>
      </w:r>
      <w:proofErr w:type="spellStart"/>
      <w:r>
        <w:t>btoa</w:t>
      </w:r>
      <w:proofErr w:type="spellEnd"/>
      <w:r>
        <w:t>(</w:t>
      </w:r>
      <w:proofErr w:type="spellStart"/>
      <w:r>
        <w:t>locationauto_id</w:t>
      </w:r>
      <w:proofErr w:type="spellEnd"/>
      <w:r>
        <w:t>);</w:t>
      </w:r>
    </w:p>
    <w:p w14:paraId="018E457E" w14:textId="77777777" w:rsidR="00EF7E3B" w:rsidRDefault="00EF7E3B" w:rsidP="00EF7E3B">
      <w:r>
        <w:t xml:space="preserve">        </w:t>
      </w:r>
      <w:proofErr w:type="spellStart"/>
      <w:r>
        <w:t>var</w:t>
      </w:r>
      <w:proofErr w:type="spellEnd"/>
      <w:r>
        <w:t xml:space="preserve"> str1 = </w:t>
      </w:r>
      <w:proofErr w:type="spellStart"/>
      <w:r>
        <w:t>service_</w:t>
      </w:r>
      <w:proofErr w:type="gramStart"/>
      <w:r>
        <w:t>name.replace</w:t>
      </w:r>
      <w:proofErr w:type="spellEnd"/>
      <w:proofErr w:type="gramEnd"/>
      <w:r>
        <w:t xml:space="preserve">(/\s/g,'-');  </w:t>
      </w:r>
    </w:p>
    <w:p w14:paraId="4A0CB1F0" w14:textId="77777777" w:rsidR="00EF7E3B" w:rsidRDefault="00EF7E3B" w:rsidP="00EF7E3B">
      <w:r>
        <w:t xml:space="preserve">        //</w:t>
      </w:r>
      <w:proofErr w:type="gramStart"/>
      <w:r>
        <w:t>alert(</w:t>
      </w:r>
      <w:proofErr w:type="spellStart"/>
      <w:proofErr w:type="gramEnd"/>
      <w:r>
        <w:t>location_name</w:t>
      </w:r>
      <w:proofErr w:type="spellEnd"/>
      <w:r>
        <w:t xml:space="preserve"> + str1);</w:t>
      </w:r>
    </w:p>
    <w:p w14:paraId="641322BF" w14:textId="77777777" w:rsidR="00EF7E3B" w:rsidRDefault="00EF7E3B" w:rsidP="00EF7E3B">
      <w:r>
        <w:t xml:space="preserve">        </w:t>
      </w:r>
      <w:proofErr w:type="gramStart"/>
      <w:r>
        <w:t>if(</w:t>
      </w:r>
      <w:proofErr w:type="spellStart"/>
      <w:proofErr w:type="gramEnd"/>
      <w:r>
        <w:t>location_name</w:t>
      </w:r>
      <w:proofErr w:type="spellEnd"/>
      <w:r>
        <w:t xml:space="preserve"> == '</w:t>
      </w:r>
      <w:proofErr w:type="spellStart"/>
      <w:r>
        <w:t>Kadapa</w:t>
      </w:r>
      <w:proofErr w:type="spellEnd"/>
      <w:r>
        <w:t>'){</w:t>
      </w:r>
    </w:p>
    <w:p w14:paraId="4D28E788" w14:textId="77777777" w:rsidR="00EF7E3B" w:rsidRDefault="00EF7E3B" w:rsidP="00EF7E3B"/>
    <w:p w14:paraId="354726B2" w14:textId="77777777" w:rsidR="00EF7E3B" w:rsidRDefault="00EF7E3B" w:rsidP="00EF7E3B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('</w:t>
      </w:r>
      <w:proofErr w:type="spellStart"/>
      <w:r>
        <w:t>kadapa</w:t>
      </w:r>
      <w:proofErr w:type="spellEnd"/>
      <w:r>
        <w:t>/'); ?&gt;'+str1+'/'+</w:t>
      </w:r>
      <w:proofErr w:type="spellStart"/>
      <w:r>
        <w:t>locationauto_id</w:t>
      </w:r>
      <w:proofErr w:type="spellEnd"/>
      <w:r>
        <w:t>+'/'+</w:t>
      </w:r>
      <w:proofErr w:type="spellStart"/>
      <w:r>
        <w:t>service_info_id</w:t>
      </w:r>
      <w:proofErr w:type="spellEnd"/>
      <w:r>
        <w:t>;</w:t>
      </w:r>
    </w:p>
    <w:p w14:paraId="05A44FC9" w14:textId="77777777" w:rsidR="00EF7E3B" w:rsidRDefault="00EF7E3B" w:rsidP="00EF7E3B">
      <w:r>
        <w:t xml:space="preserve">        }</w:t>
      </w:r>
    </w:p>
    <w:p w14:paraId="0B9592B0" w14:textId="77777777" w:rsidR="00EF7E3B" w:rsidRDefault="00EF7E3B" w:rsidP="00EF7E3B">
      <w:r>
        <w:t xml:space="preserve">        </w:t>
      </w:r>
      <w:proofErr w:type="gramStart"/>
      <w:r>
        <w:t>if(</w:t>
      </w:r>
      <w:proofErr w:type="spellStart"/>
      <w:proofErr w:type="gramEnd"/>
      <w:r>
        <w:t>location_name</w:t>
      </w:r>
      <w:proofErr w:type="spellEnd"/>
      <w:r>
        <w:t xml:space="preserve"> == '</w:t>
      </w:r>
      <w:proofErr w:type="spellStart"/>
      <w:r>
        <w:t>Anantapur</w:t>
      </w:r>
      <w:proofErr w:type="spellEnd"/>
      <w:r>
        <w:t>'){</w:t>
      </w:r>
    </w:p>
    <w:p w14:paraId="0429140D" w14:textId="77777777" w:rsidR="00EF7E3B" w:rsidRDefault="00EF7E3B" w:rsidP="00EF7E3B">
      <w:r>
        <w:t xml:space="preserve">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base_url</w:t>
      </w:r>
      <w:proofErr w:type="spellEnd"/>
      <w:r>
        <w:t>('</w:t>
      </w:r>
      <w:proofErr w:type="spellStart"/>
      <w:r>
        <w:t>Anantapur</w:t>
      </w:r>
      <w:proofErr w:type="spellEnd"/>
      <w:r>
        <w:t xml:space="preserve">/'); ?&gt;'+str1; </w:t>
      </w:r>
    </w:p>
    <w:p w14:paraId="36F2ED59" w14:textId="77777777" w:rsidR="00EF7E3B" w:rsidRDefault="00EF7E3B" w:rsidP="00EF7E3B">
      <w:r>
        <w:t xml:space="preserve">        }</w:t>
      </w:r>
    </w:p>
    <w:p w14:paraId="208832C5" w14:textId="77777777" w:rsidR="00EF7E3B" w:rsidRDefault="00EF7E3B" w:rsidP="00EF7E3B">
      <w:r>
        <w:t xml:space="preserve">      }</w:t>
      </w:r>
    </w:p>
    <w:p w14:paraId="24107554" w14:textId="77777777" w:rsidR="00EF7E3B" w:rsidRDefault="00EF7E3B" w:rsidP="00EF7E3B">
      <w:r>
        <w:t xml:space="preserve">    });</w:t>
      </w:r>
    </w:p>
    <w:p w14:paraId="2671CF1D" w14:textId="77777777" w:rsidR="00EF7E3B" w:rsidRDefault="00EF7E3B" w:rsidP="00EF7E3B">
      <w:r>
        <w:t xml:space="preserve">   </w:t>
      </w:r>
    </w:p>
    <w:p w14:paraId="77235CD4" w14:textId="77777777" w:rsidR="00EF7E3B" w:rsidRDefault="00EF7E3B" w:rsidP="00EF7E3B">
      <w:r>
        <w:t>});</w:t>
      </w:r>
    </w:p>
    <w:p w14:paraId="22AD344B" w14:textId="77777777" w:rsidR="00EF7E3B" w:rsidRDefault="00EF7E3B" w:rsidP="00EF7E3B">
      <w:r>
        <w:t>&lt;/script&gt;</w:t>
      </w:r>
    </w:p>
    <w:p w14:paraId="69BBDDB6" w14:textId="77777777" w:rsidR="00EF7E3B" w:rsidRDefault="00EF7E3B" w:rsidP="00EF7E3B">
      <w:r>
        <w:t>controller:</w:t>
      </w:r>
      <w:r w:rsidRPr="00EF7E3B">
        <w:t xml:space="preserve"> </w:t>
      </w:r>
      <w:r>
        <w:t xml:space="preserve">//Here </w:t>
      </w:r>
      <w:proofErr w:type="gramStart"/>
      <w:r>
        <w:t>Main  Services</w:t>
      </w:r>
      <w:proofErr w:type="gramEnd"/>
      <w:r>
        <w:t xml:space="preserve"> finding</w:t>
      </w:r>
    </w:p>
    <w:p w14:paraId="67357F5C" w14:textId="77777777" w:rsidR="00EF7E3B" w:rsidRDefault="00EF7E3B" w:rsidP="00EF7E3B">
      <w:r>
        <w:t xml:space="preserve">     public function </w:t>
      </w:r>
      <w:proofErr w:type="spellStart"/>
      <w:proofErr w:type="gramStart"/>
      <w:r>
        <w:t>serviceinfo</w:t>
      </w:r>
      <w:proofErr w:type="spellEnd"/>
      <w:r>
        <w:t>(</w:t>
      </w:r>
      <w:proofErr w:type="gramEnd"/>
      <w:r>
        <w:t>){</w:t>
      </w:r>
    </w:p>
    <w:p w14:paraId="0A63CA03" w14:textId="77777777" w:rsidR="00EF7E3B" w:rsidRDefault="00EF7E3B" w:rsidP="00EF7E3B">
      <w:r>
        <w:t xml:space="preserve">      if(</w:t>
      </w:r>
      <w:proofErr w:type="spellStart"/>
      <w:r>
        <w:t>isset</w:t>
      </w:r>
      <w:proofErr w:type="spellEnd"/>
      <w:r>
        <w:t>($_GET['term']</w:t>
      </w:r>
      <w:proofErr w:type="gramStart"/>
      <w:r>
        <w:t>)){</w:t>
      </w:r>
      <w:proofErr w:type="gramEnd"/>
    </w:p>
    <w:p w14:paraId="3149838C" w14:textId="77777777" w:rsidR="00EF7E3B" w:rsidRDefault="00EF7E3B" w:rsidP="00EF7E3B">
      <w:r>
        <w:lastRenderedPageBreak/>
        <w:t xml:space="preserve">        $this-&gt;load-&gt;model('User1');</w:t>
      </w:r>
    </w:p>
    <w:p w14:paraId="6C485D03" w14:textId="77777777" w:rsidR="00EF7E3B" w:rsidRDefault="00EF7E3B" w:rsidP="00EF7E3B">
      <w:r>
        <w:t xml:space="preserve">        $result=$this-&gt;User1-&gt;</w:t>
      </w:r>
      <w:proofErr w:type="spellStart"/>
      <w:r>
        <w:t>serviceinfo_info</w:t>
      </w:r>
      <w:proofErr w:type="spellEnd"/>
      <w:r>
        <w:t>($_GET['term']);</w:t>
      </w:r>
    </w:p>
    <w:p w14:paraId="2F251D0C" w14:textId="77777777" w:rsidR="00EF7E3B" w:rsidRDefault="00EF7E3B" w:rsidP="00EF7E3B">
      <w:r>
        <w:t xml:space="preserve">        if(count($result) &gt; </w:t>
      </w:r>
      <w:proofErr w:type="gramStart"/>
      <w:r>
        <w:t>0){</w:t>
      </w:r>
      <w:proofErr w:type="gramEnd"/>
    </w:p>
    <w:p w14:paraId="3DD830FF" w14:textId="77777777" w:rsidR="00EF7E3B" w:rsidRDefault="00EF7E3B" w:rsidP="00EF7E3B">
      <w:r>
        <w:t xml:space="preserve">          </w:t>
      </w:r>
      <w:proofErr w:type="spellStart"/>
      <w:r>
        <w:t>foreach</w:t>
      </w:r>
      <w:proofErr w:type="spellEnd"/>
      <w:r>
        <w:t xml:space="preserve"> ($result as $row) {</w:t>
      </w:r>
    </w:p>
    <w:p w14:paraId="29DC8619" w14:textId="77777777" w:rsidR="00EF7E3B" w:rsidRDefault="00EF7E3B" w:rsidP="00EF7E3B">
      <w:r>
        <w:t xml:space="preserve">            //$</w:t>
      </w:r>
      <w:proofErr w:type="spellStart"/>
      <w:r>
        <w:t>arr_result</w:t>
      </w:r>
      <w:proofErr w:type="spellEnd"/>
      <w:proofErr w:type="gramStart"/>
      <w:r>
        <w:t>[]=</w:t>
      </w:r>
      <w:proofErr w:type="gramEnd"/>
      <w:r>
        <w:t>$row-&gt;</w:t>
      </w:r>
      <w:proofErr w:type="spellStart"/>
      <w:r>
        <w:t>serach_name</w:t>
      </w:r>
      <w:proofErr w:type="spellEnd"/>
      <w:r>
        <w:t>;</w:t>
      </w:r>
    </w:p>
    <w:p w14:paraId="0C11304C" w14:textId="77777777" w:rsidR="00EF7E3B" w:rsidRDefault="00EF7E3B" w:rsidP="00EF7E3B">
      <w:r>
        <w:t xml:space="preserve">            $</w:t>
      </w:r>
      <w:proofErr w:type="spellStart"/>
      <w:r>
        <w:t>arr_</w:t>
      </w:r>
      <w:proofErr w:type="gramStart"/>
      <w:r>
        <w:t>result</w:t>
      </w:r>
      <w:proofErr w:type="spellEnd"/>
      <w:r>
        <w:t>[</w:t>
      </w:r>
      <w:proofErr w:type="gramEnd"/>
      <w:r>
        <w:t>] = array("info"=&gt;$row-&gt;</w:t>
      </w:r>
      <w:proofErr w:type="spellStart"/>
      <w:r>
        <w:t>id,"label</w:t>
      </w:r>
      <w:proofErr w:type="spellEnd"/>
      <w:r>
        <w:t>"=&gt;$row-&gt;</w:t>
      </w:r>
      <w:proofErr w:type="spellStart"/>
      <w:r>
        <w:t>serach_name</w:t>
      </w:r>
      <w:proofErr w:type="spellEnd"/>
      <w:r>
        <w:t>);</w:t>
      </w:r>
    </w:p>
    <w:p w14:paraId="0A768477" w14:textId="77777777" w:rsidR="00EF7E3B" w:rsidRDefault="00EF7E3B" w:rsidP="00EF7E3B">
      <w:r>
        <w:t xml:space="preserve">          }</w:t>
      </w:r>
    </w:p>
    <w:p w14:paraId="7FC48D30" w14:textId="77777777" w:rsidR="00EF7E3B" w:rsidRDefault="00EF7E3B" w:rsidP="00EF7E3B">
      <w:r>
        <w:t xml:space="preserve">          echo </w:t>
      </w:r>
      <w:proofErr w:type="spellStart"/>
      <w:r>
        <w:t>json_encode</w:t>
      </w:r>
      <w:proofErr w:type="spellEnd"/>
      <w:r>
        <w:t>($</w:t>
      </w:r>
      <w:proofErr w:type="spellStart"/>
      <w:r>
        <w:t>arr_result</w:t>
      </w:r>
      <w:proofErr w:type="spellEnd"/>
      <w:r>
        <w:t>);</w:t>
      </w:r>
    </w:p>
    <w:p w14:paraId="326960FA" w14:textId="77777777" w:rsidR="00EF7E3B" w:rsidRDefault="00EF7E3B" w:rsidP="00EF7E3B">
      <w:r>
        <w:t xml:space="preserve">          </w:t>
      </w:r>
      <w:proofErr w:type="gramStart"/>
      <w:r>
        <w:t>exit(</w:t>
      </w:r>
      <w:proofErr w:type="gramEnd"/>
      <w:r>
        <w:t>);</w:t>
      </w:r>
    </w:p>
    <w:p w14:paraId="0FBA1816" w14:textId="77777777" w:rsidR="00EF7E3B" w:rsidRDefault="00EF7E3B" w:rsidP="00EF7E3B">
      <w:r>
        <w:t xml:space="preserve">        }</w:t>
      </w:r>
    </w:p>
    <w:p w14:paraId="713ABF7C" w14:textId="77777777" w:rsidR="00EF7E3B" w:rsidRDefault="00EF7E3B" w:rsidP="00EF7E3B">
      <w:r>
        <w:t xml:space="preserve">      }</w:t>
      </w:r>
    </w:p>
    <w:p w14:paraId="75D0DA6D" w14:textId="77777777" w:rsidR="00EF7E3B" w:rsidRDefault="00EF7E3B" w:rsidP="00EF7E3B">
      <w:r>
        <w:t xml:space="preserve">    </w:t>
      </w:r>
    </w:p>
    <w:p w14:paraId="68587477" w14:textId="77777777" w:rsidR="00EF7E3B" w:rsidRDefault="00EF7E3B" w:rsidP="00EF7E3B">
      <w:r>
        <w:t xml:space="preserve">    }</w:t>
      </w:r>
    </w:p>
    <w:p w14:paraId="2478F696" w14:textId="77777777" w:rsidR="00EF7E3B" w:rsidRDefault="00EF7E3B" w:rsidP="00EF7E3B"/>
    <w:p w14:paraId="4F98ADE9" w14:textId="77777777" w:rsidR="00EF7E3B" w:rsidRDefault="00EF7E3B" w:rsidP="00EF7E3B">
      <w:r>
        <w:t xml:space="preserve">    public function </w:t>
      </w:r>
      <w:proofErr w:type="spellStart"/>
      <w:proofErr w:type="gramStart"/>
      <w:r>
        <w:t>distrctinfo</w:t>
      </w:r>
      <w:proofErr w:type="spellEnd"/>
      <w:r>
        <w:t>(</w:t>
      </w:r>
      <w:proofErr w:type="gramEnd"/>
      <w:r>
        <w:t>){</w:t>
      </w:r>
    </w:p>
    <w:p w14:paraId="2F54A02F" w14:textId="77777777" w:rsidR="00EF7E3B" w:rsidRDefault="00EF7E3B" w:rsidP="00EF7E3B">
      <w:r>
        <w:t xml:space="preserve">      if(</w:t>
      </w:r>
      <w:proofErr w:type="spellStart"/>
      <w:r>
        <w:t>isset</w:t>
      </w:r>
      <w:proofErr w:type="spellEnd"/>
      <w:r>
        <w:t>($_GET['term']</w:t>
      </w:r>
      <w:proofErr w:type="gramStart"/>
      <w:r>
        <w:t>)){</w:t>
      </w:r>
      <w:proofErr w:type="gramEnd"/>
    </w:p>
    <w:p w14:paraId="5C91EB10" w14:textId="77777777" w:rsidR="00EF7E3B" w:rsidRDefault="00EF7E3B" w:rsidP="00EF7E3B">
      <w:r>
        <w:t xml:space="preserve">      $this-&gt;load-&gt;model('User1');</w:t>
      </w:r>
    </w:p>
    <w:p w14:paraId="64F3A34C" w14:textId="77777777" w:rsidR="00EF7E3B" w:rsidRDefault="00EF7E3B" w:rsidP="00EF7E3B">
      <w:r>
        <w:t xml:space="preserve">      $result=$this-&gt;User1-&gt;</w:t>
      </w:r>
      <w:proofErr w:type="spellStart"/>
      <w:r>
        <w:t>subdistrict_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71CC7652" w14:textId="77777777" w:rsidR="00EF7E3B" w:rsidRDefault="00EF7E3B" w:rsidP="00EF7E3B">
      <w:r>
        <w:t xml:space="preserve">      echo </w:t>
      </w:r>
      <w:proofErr w:type="spellStart"/>
      <w:r>
        <w:t>json_encode</w:t>
      </w:r>
      <w:proofErr w:type="spellEnd"/>
      <w:r>
        <w:t>($result);</w:t>
      </w:r>
    </w:p>
    <w:p w14:paraId="4BE40E37" w14:textId="77777777" w:rsidR="00EF7E3B" w:rsidRDefault="00EF7E3B" w:rsidP="00EF7E3B">
      <w:r>
        <w:t xml:space="preserve">      </w:t>
      </w:r>
      <w:proofErr w:type="gramStart"/>
      <w:r>
        <w:t>exit(</w:t>
      </w:r>
      <w:proofErr w:type="gramEnd"/>
      <w:r>
        <w:t>);</w:t>
      </w:r>
    </w:p>
    <w:p w14:paraId="07023983" w14:textId="77777777" w:rsidR="00EF7E3B" w:rsidRDefault="00EF7E3B" w:rsidP="00EF7E3B">
      <w:r>
        <w:t xml:space="preserve">      }</w:t>
      </w:r>
    </w:p>
    <w:p w14:paraId="7B650EC8" w14:textId="77777777" w:rsidR="00EF7E3B" w:rsidRDefault="00EF7E3B" w:rsidP="00EF7E3B"/>
    <w:p w14:paraId="6EF517B3" w14:textId="77777777" w:rsidR="00EF7E3B" w:rsidRDefault="00EF7E3B" w:rsidP="00EF7E3B">
      <w:r>
        <w:t xml:space="preserve">    }</w:t>
      </w:r>
    </w:p>
    <w:p w14:paraId="4B9B1068" w14:textId="77777777" w:rsidR="00EF7E3B" w:rsidRDefault="00EF7E3B" w:rsidP="00EF7E3B">
      <w:r>
        <w:t>mode:</w:t>
      </w:r>
    </w:p>
    <w:p w14:paraId="16D152A8" w14:textId="77777777" w:rsidR="00EF7E3B" w:rsidRDefault="00EF7E3B" w:rsidP="00EF7E3B">
      <w:r>
        <w:t xml:space="preserve">public function </w:t>
      </w:r>
      <w:proofErr w:type="spellStart"/>
      <w:r>
        <w:t>subdistrict_</w:t>
      </w:r>
      <w:proofErr w:type="gramStart"/>
      <w:r>
        <w:t>info</w:t>
      </w:r>
      <w:proofErr w:type="spellEnd"/>
      <w:r>
        <w:t>(</w:t>
      </w:r>
      <w:proofErr w:type="gramEnd"/>
      <w:r>
        <w:t>){</w:t>
      </w:r>
    </w:p>
    <w:p w14:paraId="775CA795" w14:textId="77777777" w:rsidR="00EF7E3B" w:rsidRDefault="00EF7E3B" w:rsidP="00EF7E3B">
      <w:r>
        <w:t xml:space="preserve">    $term = $_GET['term'];</w:t>
      </w:r>
    </w:p>
    <w:p w14:paraId="3895F3F1" w14:textId="77777777" w:rsidR="00EF7E3B" w:rsidRDefault="00EF7E3B" w:rsidP="00EF7E3B">
      <w:r>
        <w:lastRenderedPageBreak/>
        <w:t xml:space="preserve">    $</w:t>
      </w:r>
      <w:proofErr w:type="spellStart"/>
      <w:r>
        <w:t>distrct_name</w:t>
      </w:r>
      <w:proofErr w:type="spellEnd"/>
      <w:r>
        <w:t xml:space="preserve"> = $_GET['</w:t>
      </w:r>
      <w:proofErr w:type="spellStart"/>
      <w:r>
        <w:t>extraParams</w:t>
      </w:r>
      <w:proofErr w:type="spellEnd"/>
      <w:r>
        <w:t>'];</w:t>
      </w:r>
    </w:p>
    <w:p w14:paraId="6BBC4548" w14:textId="77777777" w:rsidR="00EF7E3B" w:rsidRDefault="00EF7E3B" w:rsidP="00EF7E3B">
      <w:r>
        <w:t xml:space="preserve">      $this-&gt;</w:t>
      </w:r>
      <w:proofErr w:type="spellStart"/>
      <w:r>
        <w:t>db</w:t>
      </w:r>
      <w:proofErr w:type="spellEnd"/>
      <w:r>
        <w:t>-&gt;</w:t>
      </w:r>
      <w:proofErr w:type="gramStart"/>
      <w:r>
        <w:t>select(</w:t>
      </w:r>
      <w:proofErr w:type="gramEnd"/>
      <w:r>
        <w:t>'*');</w:t>
      </w:r>
    </w:p>
    <w:p w14:paraId="30BAC81A" w14:textId="77777777" w:rsidR="00EF7E3B" w:rsidRDefault="00EF7E3B" w:rsidP="00EF7E3B">
      <w:r>
        <w:t xml:space="preserve">      </w:t>
      </w:r>
      <w:proofErr w:type="gramStart"/>
      <w:r>
        <w:t>if(</w:t>
      </w:r>
      <w:proofErr w:type="gramEnd"/>
      <w:r>
        <w:t>$</w:t>
      </w:r>
      <w:proofErr w:type="spellStart"/>
      <w:r>
        <w:t>distrct_name</w:t>
      </w:r>
      <w:proofErr w:type="spellEnd"/>
      <w:r>
        <w:t xml:space="preserve"> = 1){</w:t>
      </w:r>
    </w:p>
    <w:p w14:paraId="089B6B7C" w14:textId="77777777" w:rsidR="00EF7E3B" w:rsidRDefault="00EF7E3B" w:rsidP="00EF7E3B">
      <w:r>
        <w:t xml:space="preserve">      $this-&gt;</w:t>
      </w:r>
      <w:proofErr w:type="spellStart"/>
      <w:r>
        <w:t>db</w:t>
      </w:r>
      <w:proofErr w:type="spellEnd"/>
      <w:r>
        <w:t>-&gt;</w:t>
      </w:r>
      <w:proofErr w:type="gramStart"/>
      <w:r>
        <w:t>from(</w:t>
      </w:r>
      <w:proofErr w:type="gramEnd"/>
      <w:r>
        <w:t>'</w:t>
      </w:r>
      <w:proofErr w:type="spellStart"/>
      <w:r>
        <w:t>andhra_pradesh_subdistricts</w:t>
      </w:r>
      <w:proofErr w:type="spellEnd"/>
      <w:r>
        <w:t xml:space="preserve"> as </w:t>
      </w:r>
      <w:proofErr w:type="spellStart"/>
      <w:r>
        <w:t>ap</w:t>
      </w:r>
      <w:proofErr w:type="spellEnd"/>
      <w:r>
        <w:t>');</w:t>
      </w:r>
    </w:p>
    <w:p w14:paraId="4D7725F3" w14:textId="77777777" w:rsidR="00EF7E3B" w:rsidRDefault="00EF7E3B" w:rsidP="00EF7E3B">
      <w:r>
        <w:t xml:space="preserve">      $this-&gt;</w:t>
      </w:r>
      <w:proofErr w:type="spellStart"/>
      <w:r>
        <w:t>db</w:t>
      </w:r>
      <w:proofErr w:type="spellEnd"/>
      <w:r>
        <w:t>-&gt;where('</w:t>
      </w:r>
      <w:proofErr w:type="gramStart"/>
      <w:r>
        <w:t>ap.district</w:t>
      </w:r>
      <w:proofErr w:type="gramEnd"/>
      <w:r>
        <w:t>_id',$</w:t>
      </w:r>
      <w:proofErr w:type="spellStart"/>
      <w:r>
        <w:t>distrct_name</w:t>
      </w:r>
      <w:proofErr w:type="spellEnd"/>
      <w:r>
        <w:t>);</w:t>
      </w:r>
    </w:p>
    <w:p w14:paraId="6EF7B411" w14:textId="77777777" w:rsidR="00EF7E3B" w:rsidRDefault="00EF7E3B" w:rsidP="00EF7E3B">
      <w:r>
        <w:t xml:space="preserve">      $this-&gt;</w:t>
      </w:r>
      <w:proofErr w:type="spellStart"/>
      <w:r>
        <w:t>db</w:t>
      </w:r>
      <w:proofErr w:type="spellEnd"/>
      <w:r>
        <w:t>-&gt;</w:t>
      </w:r>
      <w:proofErr w:type="gramStart"/>
      <w:r>
        <w:t>like(</w:t>
      </w:r>
      <w:proofErr w:type="gramEnd"/>
      <w:r>
        <w:t>'</w:t>
      </w:r>
      <w:proofErr w:type="spellStart"/>
      <w:r>
        <w:t>ap.sub_district_name</w:t>
      </w:r>
      <w:proofErr w:type="spellEnd"/>
      <w:r>
        <w:t>', $term);</w:t>
      </w:r>
    </w:p>
    <w:p w14:paraId="2FC3D362" w14:textId="77777777" w:rsidR="00EF7E3B" w:rsidRDefault="00EF7E3B" w:rsidP="00EF7E3B">
      <w:r>
        <w:t xml:space="preserve">    }</w:t>
      </w:r>
    </w:p>
    <w:p w14:paraId="06911CF7" w14:textId="77777777" w:rsidR="00EF7E3B" w:rsidRDefault="00EF7E3B" w:rsidP="00EF7E3B">
      <w:r>
        <w:t xml:space="preserve">    $records = $this-&gt;</w:t>
      </w:r>
      <w:proofErr w:type="spellStart"/>
      <w:r>
        <w:t>db</w:t>
      </w:r>
      <w:proofErr w:type="spellEnd"/>
      <w:r>
        <w:t>-&gt;get()-&gt;</w:t>
      </w:r>
      <w:proofErr w:type="gramStart"/>
      <w:r>
        <w:t>result(</w:t>
      </w:r>
      <w:proofErr w:type="gramEnd"/>
      <w:r>
        <w:t>);</w:t>
      </w:r>
    </w:p>
    <w:p w14:paraId="0810D25A" w14:textId="77777777" w:rsidR="00EF7E3B" w:rsidRDefault="00EF7E3B" w:rsidP="00EF7E3B"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$records as $row ){</w:t>
      </w:r>
    </w:p>
    <w:p w14:paraId="08627707" w14:textId="77777777" w:rsidR="00EF7E3B" w:rsidRDefault="00EF7E3B" w:rsidP="00EF7E3B">
      <w:r>
        <w:t xml:space="preserve">          $</w:t>
      </w:r>
      <w:proofErr w:type="gramStart"/>
      <w:r>
        <w:t>response[</w:t>
      </w:r>
      <w:proofErr w:type="gramEnd"/>
      <w:r>
        <w:t>] = array("info"=&gt;$row-&gt;</w:t>
      </w:r>
      <w:proofErr w:type="spellStart"/>
      <w:r>
        <w:t>id,"label</w:t>
      </w:r>
      <w:proofErr w:type="spellEnd"/>
      <w:r>
        <w:t>"=&gt;$row-&gt;</w:t>
      </w:r>
      <w:proofErr w:type="spellStart"/>
      <w:r>
        <w:t>sub_district_name</w:t>
      </w:r>
      <w:proofErr w:type="spellEnd"/>
      <w:r>
        <w:t>);</w:t>
      </w:r>
    </w:p>
    <w:p w14:paraId="447D0117" w14:textId="77777777" w:rsidR="00EF7E3B" w:rsidRDefault="00EF7E3B" w:rsidP="00EF7E3B">
      <w:r>
        <w:t xml:space="preserve">       }</w:t>
      </w:r>
    </w:p>
    <w:p w14:paraId="0A9F9604" w14:textId="77777777" w:rsidR="00EF7E3B" w:rsidRDefault="00EF7E3B" w:rsidP="00EF7E3B">
      <w:r>
        <w:t xml:space="preserve">       return $response;</w:t>
      </w:r>
    </w:p>
    <w:p w14:paraId="274AD5F2" w14:textId="77777777" w:rsidR="00EF7E3B" w:rsidRDefault="00EF7E3B" w:rsidP="00EF7E3B">
      <w:r>
        <w:t xml:space="preserve">  }</w:t>
      </w:r>
    </w:p>
    <w:p w14:paraId="7CFE6B1E" w14:textId="77777777" w:rsidR="00EF7E3B" w:rsidRDefault="00EF7E3B" w:rsidP="00EF7E3B">
      <w:r>
        <w:t xml:space="preserve"> </w:t>
      </w:r>
    </w:p>
    <w:p w14:paraId="476065AB" w14:textId="77777777" w:rsidR="00EF7E3B" w:rsidRDefault="00EF7E3B" w:rsidP="00EF7E3B">
      <w:r>
        <w:t xml:space="preserve"> //final universal search</w:t>
      </w:r>
    </w:p>
    <w:p w14:paraId="5829300E" w14:textId="77777777" w:rsidR="00EF7E3B" w:rsidRDefault="00EF7E3B" w:rsidP="00EF7E3B">
      <w:r>
        <w:t xml:space="preserve"> function </w:t>
      </w:r>
      <w:proofErr w:type="spellStart"/>
      <w:r>
        <w:t>serviceinfo_info</w:t>
      </w:r>
      <w:proofErr w:type="spellEnd"/>
      <w:r>
        <w:t>($</w:t>
      </w:r>
      <w:proofErr w:type="spellStart"/>
      <w:proofErr w:type="gramStart"/>
      <w:r>
        <w:t>infoquery</w:t>
      </w:r>
      <w:proofErr w:type="spellEnd"/>
      <w:r>
        <w:t>){</w:t>
      </w:r>
      <w:proofErr w:type="gramEnd"/>
    </w:p>
    <w:p w14:paraId="3F25683F" w14:textId="77777777" w:rsidR="00EF7E3B" w:rsidRDefault="00EF7E3B" w:rsidP="00EF7E3B">
      <w:r>
        <w:t xml:space="preserve">    $this-&gt;</w:t>
      </w:r>
      <w:proofErr w:type="spellStart"/>
      <w:r>
        <w:t>db</w:t>
      </w:r>
      <w:proofErr w:type="spellEnd"/>
      <w:r>
        <w:t>-&gt;</w:t>
      </w:r>
      <w:proofErr w:type="gramStart"/>
      <w:r>
        <w:t>select(</w:t>
      </w:r>
      <w:proofErr w:type="gramEnd"/>
      <w:r>
        <w:t>'*');</w:t>
      </w:r>
    </w:p>
    <w:p w14:paraId="191D0697" w14:textId="77777777" w:rsidR="00EF7E3B" w:rsidRDefault="00EF7E3B" w:rsidP="00EF7E3B">
      <w:r>
        <w:t xml:space="preserve">    $this-&gt;</w:t>
      </w:r>
      <w:proofErr w:type="spellStart"/>
      <w:r>
        <w:t>db</w:t>
      </w:r>
      <w:proofErr w:type="spellEnd"/>
      <w:r>
        <w:t>-&gt;from('</w:t>
      </w:r>
      <w:proofErr w:type="spellStart"/>
      <w:r>
        <w:t>latest_search</w:t>
      </w:r>
      <w:proofErr w:type="spellEnd"/>
      <w:r>
        <w:t>');</w:t>
      </w:r>
    </w:p>
    <w:p w14:paraId="09929032" w14:textId="77777777" w:rsidR="00EF7E3B" w:rsidRDefault="00EF7E3B" w:rsidP="00EF7E3B">
      <w:r>
        <w:t xml:space="preserve">    $this-&gt;</w:t>
      </w:r>
      <w:proofErr w:type="spellStart"/>
      <w:r>
        <w:t>db</w:t>
      </w:r>
      <w:proofErr w:type="spellEnd"/>
      <w:r>
        <w:t>-&gt;</w:t>
      </w:r>
      <w:proofErr w:type="gramStart"/>
      <w:r>
        <w:t>like(</w:t>
      </w:r>
      <w:proofErr w:type="gramEnd"/>
      <w:r>
        <w:t>'</w:t>
      </w:r>
      <w:proofErr w:type="spellStart"/>
      <w:r>
        <w:t>serach_name</w:t>
      </w:r>
      <w:proofErr w:type="spellEnd"/>
      <w:r>
        <w:t>', $</w:t>
      </w:r>
      <w:proofErr w:type="spellStart"/>
      <w:r>
        <w:t>infoquery</w:t>
      </w:r>
      <w:proofErr w:type="spellEnd"/>
      <w:r>
        <w:t>, 'both');</w:t>
      </w:r>
    </w:p>
    <w:p w14:paraId="56B290A0" w14:textId="77777777" w:rsidR="00EF7E3B" w:rsidRDefault="00EF7E3B" w:rsidP="00EF7E3B">
      <w:r>
        <w:t xml:space="preserve">    //$this-&gt;</w:t>
      </w:r>
      <w:proofErr w:type="spellStart"/>
      <w:r>
        <w:t>db</w:t>
      </w:r>
      <w:proofErr w:type="spellEnd"/>
      <w:r>
        <w:t>-&gt;where('status',1);</w:t>
      </w:r>
    </w:p>
    <w:p w14:paraId="1B632863" w14:textId="77777777" w:rsidR="00EF7E3B" w:rsidRDefault="00EF7E3B" w:rsidP="00EF7E3B">
      <w:r>
        <w:t xml:space="preserve">    return $this-&gt;</w:t>
      </w:r>
      <w:proofErr w:type="spellStart"/>
      <w:r>
        <w:t>db</w:t>
      </w:r>
      <w:proofErr w:type="spellEnd"/>
      <w:r>
        <w:t>-&gt;get()-&gt;</w:t>
      </w:r>
      <w:proofErr w:type="gramStart"/>
      <w:r>
        <w:t>result(</w:t>
      </w:r>
      <w:proofErr w:type="gramEnd"/>
      <w:r>
        <w:t>);</w:t>
      </w:r>
    </w:p>
    <w:p w14:paraId="461124C6" w14:textId="77777777" w:rsidR="00EF7E3B" w:rsidRDefault="00EF7E3B" w:rsidP="00EF7E3B">
      <w:r>
        <w:t>}</w:t>
      </w:r>
    </w:p>
    <w:p w14:paraId="1ABC8C5C" w14:textId="77777777" w:rsidR="00EF7E3B" w:rsidRDefault="00EF7E3B" w:rsidP="00EF7E3B"/>
    <w:p w14:paraId="4E616363" w14:textId="77777777" w:rsidR="00EF7E3B" w:rsidRDefault="00EF7E3B" w:rsidP="00EF7E3B">
      <w:r>
        <w:t>2.Select box Change</w:t>
      </w:r>
    </w:p>
    <w:p w14:paraId="092EAF20" w14:textId="77777777" w:rsidR="00EF7E3B" w:rsidRDefault="00EF7E3B" w:rsidP="00EF7E3B">
      <w:r>
        <w:t>$('#state'</w:t>
      </w:r>
      <w:proofErr w:type="gramStart"/>
      <w:r>
        <w:t>).change</w:t>
      </w:r>
      <w:proofErr w:type="gramEnd"/>
      <w:r>
        <w:t>(function(){</w:t>
      </w:r>
    </w:p>
    <w:p w14:paraId="5F011027" w14:textId="77777777" w:rsidR="00EF7E3B" w:rsidRDefault="00EF7E3B" w:rsidP="00EF7E3B">
      <w:r>
        <w:lastRenderedPageBreak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state_id</w:t>
      </w:r>
      <w:proofErr w:type="spellEnd"/>
      <w:r>
        <w:t xml:space="preserve"> = $('#state'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6D5847B" w14:textId="77777777" w:rsidR="00EF7E3B" w:rsidRDefault="00EF7E3B" w:rsidP="00EF7E3B">
      <w:r>
        <w:t xml:space="preserve">  </w:t>
      </w:r>
      <w:proofErr w:type="gramStart"/>
      <w:r>
        <w:t>if(</w:t>
      </w:r>
      <w:proofErr w:type="spellStart"/>
      <w:proofErr w:type="gramEnd"/>
      <w:r>
        <w:t>state_id</w:t>
      </w:r>
      <w:proofErr w:type="spellEnd"/>
      <w:r>
        <w:t xml:space="preserve"> != '')</w:t>
      </w:r>
    </w:p>
    <w:p w14:paraId="08483422" w14:textId="77777777" w:rsidR="00EF7E3B" w:rsidRDefault="00EF7E3B" w:rsidP="00EF7E3B">
      <w:r>
        <w:t xml:space="preserve">  {</w:t>
      </w:r>
    </w:p>
    <w:p w14:paraId="5504C0D6" w14:textId="77777777" w:rsidR="00EF7E3B" w:rsidRDefault="00EF7E3B" w:rsidP="00EF7E3B">
      <w:r>
        <w:t xml:space="preserve">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3266AC55" w14:textId="77777777" w:rsidR="00EF7E3B" w:rsidRDefault="00EF7E3B" w:rsidP="00EF7E3B">
      <w:r>
        <w:t xml:space="preserve">    </w:t>
      </w:r>
      <w:proofErr w:type="spellStart"/>
      <w:r>
        <w:t>url</w:t>
      </w:r>
      <w:proofErr w:type="spellEnd"/>
      <w:r>
        <w:t>:"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base_url</w:t>
      </w:r>
      <w:proofErr w:type="spellEnd"/>
      <w:r>
        <w:t>(); ?&gt;</w:t>
      </w:r>
      <w:proofErr w:type="spellStart"/>
      <w:r>
        <w:t>dynamic_dependent</w:t>
      </w:r>
      <w:proofErr w:type="spellEnd"/>
      <w:r>
        <w:t>/</w:t>
      </w:r>
      <w:proofErr w:type="spellStart"/>
      <w:r>
        <w:t>fetch_city</w:t>
      </w:r>
      <w:proofErr w:type="spellEnd"/>
      <w:r>
        <w:t>",</w:t>
      </w:r>
    </w:p>
    <w:p w14:paraId="27EE0382" w14:textId="77777777" w:rsidR="00EF7E3B" w:rsidRDefault="00EF7E3B" w:rsidP="00EF7E3B">
      <w:r>
        <w:t xml:space="preserve">    </w:t>
      </w:r>
      <w:proofErr w:type="spellStart"/>
      <w:r>
        <w:t>method:"POST</w:t>
      </w:r>
      <w:proofErr w:type="spellEnd"/>
      <w:r>
        <w:t>",</w:t>
      </w:r>
    </w:p>
    <w:p w14:paraId="710968C4" w14:textId="77777777" w:rsidR="00EF7E3B" w:rsidRDefault="00EF7E3B" w:rsidP="00EF7E3B">
      <w:r>
        <w:t xml:space="preserve">    </w:t>
      </w:r>
      <w:proofErr w:type="gramStart"/>
      <w:r>
        <w:t>data:{</w:t>
      </w:r>
      <w:proofErr w:type="spellStart"/>
      <w:proofErr w:type="gramEnd"/>
      <w:r>
        <w:t>state_id:state_id</w:t>
      </w:r>
      <w:proofErr w:type="spellEnd"/>
      <w:r>
        <w:t>},</w:t>
      </w:r>
    </w:p>
    <w:p w14:paraId="11051F8B" w14:textId="77777777" w:rsidR="00EF7E3B" w:rsidRDefault="00EF7E3B" w:rsidP="00EF7E3B">
      <w:r>
        <w:t xml:space="preserve">    </w:t>
      </w:r>
      <w:proofErr w:type="spellStart"/>
      <w:proofErr w:type="gramStart"/>
      <w:r>
        <w:t>success:function</w:t>
      </w:r>
      <w:proofErr w:type="spellEnd"/>
      <w:proofErr w:type="gramEnd"/>
      <w:r>
        <w:t>(data)</w:t>
      </w:r>
    </w:p>
    <w:p w14:paraId="0C97C030" w14:textId="77777777" w:rsidR="00EF7E3B" w:rsidRDefault="00EF7E3B" w:rsidP="00EF7E3B">
      <w:r>
        <w:t xml:space="preserve">    {</w:t>
      </w:r>
    </w:p>
    <w:p w14:paraId="34B496C1" w14:textId="77777777" w:rsidR="00EF7E3B" w:rsidRDefault="00EF7E3B" w:rsidP="00EF7E3B">
      <w:r>
        <w:t xml:space="preserve">     $('#city').html(data);</w:t>
      </w:r>
    </w:p>
    <w:p w14:paraId="0F082F20" w14:textId="77777777" w:rsidR="00EF7E3B" w:rsidRDefault="00EF7E3B" w:rsidP="00EF7E3B">
      <w:r>
        <w:t xml:space="preserve">    }</w:t>
      </w:r>
    </w:p>
    <w:p w14:paraId="48049D44" w14:textId="77777777" w:rsidR="00EF7E3B" w:rsidRDefault="00EF7E3B" w:rsidP="00EF7E3B">
      <w:r>
        <w:t xml:space="preserve">   });</w:t>
      </w:r>
    </w:p>
    <w:p w14:paraId="74120DD8" w14:textId="77777777" w:rsidR="00EF7E3B" w:rsidRDefault="00EF7E3B" w:rsidP="00EF7E3B">
      <w:r>
        <w:t xml:space="preserve">  }</w:t>
      </w:r>
    </w:p>
    <w:p w14:paraId="73AA16FE" w14:textId="77777777" w:rsidR="00EF7E3B" w:rsidRDefault="00EF7E3B" w:rsidP="00EF7E3B">
      <w:r>
        <w:t xml:space="preserve">  else</w:t>
      </w:r>
    </w:p>
    <w:p w14:paraId="5F411478" w14:textId="77777777" w:rsidR="00EF7E3B" w:rsidRDefault="00EF7E3B" w:rsidP="00EF7E3B">
      <w:r>
        <w:t xml:space="preserve">  {</w:t>
      </w:r>
    </w:p>
    <w:p w14:paraId="5EBB25B8" w14:textId="77777777" w:rsidR="00EF7E3B" w:rsidRDefault="00EF7E3B" w:rsidP="00EF7E3B">
      <w:r>
        <w:t xml:space="preserve">   $('#city').</w:t>
      </w:r>
      <w:proofErr w:type="gramStart"/>
      <w:r>
        <w:t>html(</w:t>
      </w:r>
      <w:proofErr w:type="gramEnd"/>
      <w:r>
        <w:t>'&lt;option value=""&gt;Select City&lt;/option&gt;');</w:t>
      </w:r>
    </w:p>
    <w:p w14:paraId="4CA2F3C9" w14:textId="77777777" w:rsidR="00EF7E3B" w:rsidRDefault="00EF7E3B" w:rsidP="00EF7E3B">
      <w:r>
        <w:t xml:space="preserve">  }</w:t>
      </w:r>
    </w:p>
    <w:p w14:paraId="226F4E19" w14:textId="77777777" w:rsidR="00EF7E3B" w:rsidRDefault="00EF7E3B" w:rsidP="00EF7E3B">
      <w:r>
        <w:t xml:space="preserve"> });</w:t>
      </w:r>
    </w:p>
    <w:p w14:paraId="2313D406" w14:textId="77777777" w:rsidR="00EF7E3B" w:rsidRDefault="00EF7E3B" w:rsidP="00EF7E3B">
      <w:r>
        <w:t xml:space="preserve"> </w:t>
      </w:r>
    </w:p>
    <w:p w14:paraId="4AB9B3D5" w14:textId="77777777" w:rsidR="00EF7E3B" w:rsidRDefault="00EF7E3B" w:rsidP="00EF7E3B">
      <w:r>
        <w:t>});</w:t>
      </w:r>
    </w:p>
    <w:p w14:paraId="5134E16C" w14:textId="77777777" w:rsidR="00EF7E3B" w:rsidRDefault="00EF7E3B" w:rsidP="00EF7E3B">
      <w:r>
        <w:t>&lt;/script&gt;</w:t>
      </w:r>
    </w:p>
    <w:p w14:paraId="74B8CD6A" w14:textId="77777777" w:rsidR="009A20F2" w:rsidRDefault="009A20F2" w:rsidP="00EF7E3B">
      <w:r>
        <w:t>controller</w:t>
      </w:r>
    </w:p>
    <w:p w14:paraId="70AD4BE6" w14:textId="77777777" w:rsidR="009A20F2" w:rsidRDefault="009A20F2" w:rsidP="009A20F2">
      <w:r>
        <w:t xml:space="preserve">function </w:t>
      </w:r>
      <w:proofErr w:type="spellStart"/>
      <w:r>
        <w:t>fetch_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4345A214" w14:textId="77777777" w:rsidR="009A20F2" w:rsidRDefault="009A20F2" w:rsidP="009A20F2">
      <w:r>
        <w:t xml:space="preserve"> {</w:t>
      </w:r>
    </w:p>
    <w:p w14:paraId="6167A5EA" w14:textId="77777777" w:rsidR="009A20F2" w:rsidRDefault="009A20F2" w:rsidP="009A20F2">
      <w:r>
        <w:t xml:space="preserve">     </w:t>
      </w:r>
    </w:p>
    <w:p w14:paraId="6054FB3D" w14:textId="77777777" w:rsidR="009A20F2" w:rsidRDefault="009A20F2" w:rsidP="009A20F2">
      <w:r>
        <w:t xml:space="preserve">  if($this-&gt;input-&gt;post('</w:t>
      </w:r>
      <w:proofErr w:type="spellStart"/>
      <w:r>
        <w:t>country_id</w:t>
      </w:r>
      <w:proofErr w:type="spellEnd"/>
      <w:r>
        <w:t>'))</w:t>
      </w:r>
    </w:p>
    <w:p w14:paraId="37374F51" w14:textId="77777777" w:rsidR="009A20F2" w:rsidRDefault="009A20F2" w:rsidP="009A20F2">
      <w:r>
        <w:lastRenderedPageBreak/>
        <w:t xml:space="preserve">  {</w:t>
      </w:r>
    </w:p>
    <w:p w14:paraId="5FEAAF70" w14:textId="77777777" w:rsidR="009A20F2" w:rsidRDefault="009A20F2" w:rsidP="009A20F2">
      <w:r>
        <w:t xml:space="preserve">       $this-&gt;load-&gt;model('</w:t>
      </w:r>
      <w:proofErr w:type="spellStart"/>
      <w:r>
        <w:t>Postad</w:t>
      </w:r>
      <w:proofErr w:type="spellEnd"/>
      <w:r>
        <w:t>/</w:t>
      </w:r>
      <w:proofErr w:type="spellStart"/>
      <w:r>
        <w:t>Jobpost</w:t>
      </w:r>
      <w:proofErr w:type="spellEnd"/>
      <w:r>
        <w:t>');</w:t>
      </w:r>
    </w:p>
    <w:p w14:paraId="495953CC" w14:textId="77777777" w:rsidR="009A20F2" w:rsidRDefault="009A20F2" w:rsidP="009A20F2">
      <w:r>
        <w:t xml:space="preserve">   echo $this-&gt;</w:t>
      </w:r>
      <w:proofErr w:type="spellStart"/>
      <w:r>
        <w:t>Jobpost</w:t>
      </w:r>
      <w:proofErr w:type="spellEnd"/>
      <w:r>
        <w:t>-&gt;</w:t>
      </w:r>
      <w:proofErr w:type="spellStart"/>
      <w:r>
        <w:t>fetch_state</w:t>
      </w:r>
      <w:proofErr w:type="spellEnd"/>
      <w:r>
        <w:t>($this-&gt;input-&gt;post('</w:t>
      </w:r>
      <w:proofErr w:type="spellStart"/>
      <w:r>
        <w:t>country_id</w:t>
      </w:r>
      <w:proofErr w:type="spellEnd"/>
      <w:r>
        <w:t>'));</w:t>
      </w:r>
    </w:p>
    <w:p w14:paraId="02F09979" w14:textId="77777777" w:rsidR="009A20F2" w:rsidRDefault="009A20F2" w:rsidP="009A20F2">
      <w:r>
        <w:t xml:space="preserve">  }</w:t>
      </w:r>
    </w:p>
    <w:p w14:paraId="633C5AB2" w14:textId="77777777" w:rsidR="009A20F2" w:rsidRDefault="009A20F2" w:rsidP="009A20F2">
      <w:r>
        <w:t xml:space="preserve"> }</w:t>
      </w:r>
    </w:p>
    <w:p w14:paraId="1D705129" w14:textId="77777777" w:rsidR="009A20F2" w:rsidRDefault="009A20F2" w:rsidP="009A20F2">
      <w:r>
        <w:t>model:</w:t>
      </w:r>
    </w:p>
    <w:p w14:paraId="78E64AFD" w14:textId="77777777" w:rsidR="009A20F2" w:rsidRDefault="009A20F2" w:rsidP="009A20F2">
      <w:r>
        <w:t xml:space="preserve">function </w:t>
      </w:r>
      <w:proofErr w:type="spellStart"/>
      <w:r>
        <w:t>fetch_state</w:t>
      </w:r>
      <w:proofErr w:type="spellEnd"/>
      <w:r>
        <w:t>($</w:t>
      </w:r>
      <w:proofErr w:type="spellStart"/>
      <w:r>
        <w:t>country_id</w:t>
      </w:r>
      <w:proofErr w:type="spellEnd"/>
      <w:r>
        <w:t>)</w:t>
      </w:r>
    </w:p>
    <w:p w14:paraId="35D7B57C" w14:textId="77777777" w:rsidR="009A20F2" w:rsidRDefault="009A20F2" w:rsidP="009A20F2">
      <w:r>
        <w:t xml:space="preserve"> {</w:t>
      </w:r>
    </w:p>
    <w:p w14:paraId="2F5A2D57" w14:textId="77777777" w:rsidR="009A20F2" w:rsidRDefault="009A20F2" w:rsidP="009A20F2">
      <w:r>
        <w:t xml:space="preserve">    </w:t>
      </w:r>
      <w:proofErr w:type="gramStart"/>
      <w:r>
        <w:t>if(</w:t>
      </w:r>
      <w:proofErr w:type="gramEnd"/>
      <w:r>
        <w:t>$</w:t>
      </w:r>
      <w:proofErr w:type="spellStart"/>
      <w:r>
        <w:t>country_id</w:t>
      </w:r>
      <w:proofErr w:type="spellEnd"/>
      <w:r>
        <w:t xml:space="preserve"> == 25){</w:t>
      </w:r>
    </w:p>
    <w:p w14:paraId="318A2D89" w14:textId="77777777" w:rsidR="009A20F2" w:rsidRDefault="009A20F2" w:rsidP="009A20F2">
      <w:r>
        <w:t xml:space="preserve">  $this-&gt;</w:t>
      </w:r>
      <w:proofErr w:type="spellStart"/>
      <w:r>
        <w:t>db</w:t>
      </w:r>
      <w:proofErr w:type="spellEnd"/>
      <w:r>
        <w:t>-&gt;</w:t>
      </w:r>
      <w:proofErr w:type="gramStart"/>
      <w:r>
        <w:t>where(</w:t>
      </w:r>
      <w:proofErr w:type="gramEnd"/>
      <w:r>
        <w:t>'</w:t>
      </w:r>
      <w:proofErr w:type="spellStart"/>
      <w:r>
        <w:t>city_id</w:t>
      </w:r>
      <w:proofErr w:type="spellEnd"/>
      <w:r>
        <w:t>', $</w:t>
      </w:r>
      <w:proofErr w:type="spellStart"/>
      <w:r>
        <w:t>country_id</w:t>
      </w:r>
      <w:proofErr w:type="spellEnd"/>
      <w:r>
        <w:t>);</w:t>
      </w:r>
    </w:p>
    <w:p w14:paraId="1D01ACD3" w14:textId="77777777" w:rsidR="009A20F2" w:rsidRDefault="009A20F2" w:rsidP="009A20F2">
      <w:r>
        <w:t xml:space="preserve">  $this-&gt;</w:t>
      </w:r>
      <w:proofErr w:type="spellStart"/>
      <w:r>
        <w:t>db</w:t>
      </w:r>
      <w:proofErr w:type="spellEnd"/>
      <w:r>
        <w:t>-&gt;</w:t>
      </w:r>
      <w:proofErr w:type="spellStart"/>
      <w:r>
        <w:t>order_</w:t>
      </w:r>
      <w:proofErr w:type="gramStart"/>
      <w:r>
        <w:t>by</w:t>
      </w:r>
      <w:proofErr w:type="spellEnd"/>
      <w:r>
        <w:t>(</w:t>
      </w:r>
      <w:proofErr w:type="gramEnd"/>
      <w:r>
        <w:t>'location', 'ASC');</w:t>
      </w:r>
    </w:p>
    <w:p w14:paraId="644FDC23" w14:textId="77777777" w:rsidR="009A20F2" w:rsidRDefault="009A20F2" w:rsidP="009A20F2">
      <w:r>
        <w:t xml:space="preserve">  $query = $this-&gt;</w:t>
      </w:r>
      <w:proofErr w:type="spellStart"/>
      <w:r>
        <w:t>db</w:t>
      </w:r>
      <w:proofErr w:type="spellEnd"/>
      <w:r>
        <w:t>-&gt;get('</w:t>
      </w:r>
      <w:proofErr w:type="spellStart"/>
      <w:r>
        <w:t>hyderaad_location</w:t>
      </w:r>
      <w:proofErr w:type="spellEnd"/>
      <w:r>
        <w:t>');</w:t>
      </w:r>
    </w:p>
    <w:p w14:paraId="66BD2179" w14:textId="77777777" w:rsidR="009A20F2" w:rsidRDefault="009A20F2" w:rsidP="009A20F2">
      <w:r>
        <w:t xml:space="preserve">  $output = '&lt;option value=""&gt;Select Location&lt;/option&gt;';</w:t>
      </w:r>
    </w:p>
    <w:p w14:paraId="00BA1B58" w14:textId="77777777" w:rsidR="009A20F2" w:rsidRDefault="009A20F2" w:rsidP="009A20F2">
      <w:r>
        <w:t xml:space="preserve">  </w:t>
      </w:r>
      <w:proofErr w:type="spellStart"/>
      <w:r>
        <w:t>foreach</w:t>
      </w:r>
      <w:proofErr w:type="spellEnd"/>
      <w:r>
        <w:t>($query-&gt;</w:t>
      </w:r>
      <w:proofErr w:type="gramStart"/>
      <w:r>
        <w:t>result(</w:t>
      </w:r>
      <w:proofErr w:type="gramEnd"/>
      <w:r>
        <w:t>) as $row)</w:t>
      </w:r>
    </w:p>
    <w:p w14:paraId="7EB7A029" w14:textId="77777777" w:rsidR="009A20F2" w:rsidRDefault="009A20F2" w:rsidP="009A20F2">
      <w:r>
        <w:t xml:space="preserve">  {</w:t>
      </w:r>
    </w:p>
    <w:p w14:paraId="658830A4" w14:textId="77777777" w:rsidR="009A20F2" w:rsidRDefault="009A20F2" w:rsidP="009A20F2">
      <w:r>
        <w:t xml:space="preserve">   $</w:t>
      </w:r>
      <w:proofErr w:type="gramStart"/>
      <w:r>
        <w:t>output .</w:t>
      </w:r>
      <w:proofErr w:type="gramEnd"/>
      <w:r>
        <w:t>= '&lt;option value="'.$row-&gt;id.'"&gt;'.$row-&gt;location.'&lt;/option&gt;';</w:t>
      </w:r>
    </w:p>
    <w:p w14:paraId="34BEF09A" w14:textId="77777777" w:rsidR="009A20F2" w:rsidRDefault="009A20F2" w:rsidP="009A20F2">
      <w:r>
        <w:t xml:space="preserve">  }</w:t>
      </w:r>
    </w:p>
    <w:p w14:paraId="1C210270" w14:textId="77777777" w:rsidR="009A20F2" w:rsidRDefault="009A20F2" w:rsidP="009A20F2">
      <w:r>
        <w:t xml:space="preserve">    }</w:t>
      </w:r>
    </w:p>
    <w:p w14:paraId="396748E5" w14:textId="77777777" w:rsidR="009A20F2" w:rsidRDefault="009A20F2" w:rsidP="009A20F2">
      <w:r>
        <w:t>return $output;}</w:t>
      </w:r>
    </w:p>
    <w:p w14:paraId="6DA1EA3A" w14:textId="77777777" w:rsidR="00D01038" w:rsidRDefault="00D01038" w:rsidP="009A20F2"/>
    <w:p w14:paraId="77A39479" w14:textId="46C34AE2" w:rsidR="00D01038" w:rsidRDefault="00D01038" w:rsidP="009A20F2">
      <w:r>
        <w:t>3.Image Upload and insert the data:</w:t>
      </w:r>
    </w:p>
    <w:p w14:paraId="5983EB41" w14:textId="3E433A77" w:rsidR="00D01038" w:rsidRDefault="00D01038" w:rsidP="009A20F2">
      <w:r w:rsidRPr="00D01038">
        <w:t xml:space="preserve">&lt;form data-toggle="validator" id="contact-form" </w:t>
      </w:r>
      <w:proofErr w:type="spellStart"/>
      <w:r w:rsidRPr="00D01038">
        <w:t>enctype</w:t>
      </w:r>
      <w:proofErr w:type="spellEnd"/>
      <w:r w:rsidRPr="00D01038">
        <w:t>="multipart/form-data" method="post" action="</w:t>
      </w:r>
      <w:proofErr w:type="gramStart"/>
      <w:r w:rsidRPr="00D01038">
        <w:t>&lt;?</w:t>
      </w:r>
      <w:proofErr w:type="spellStart"/>
      <w:r w:rsidRPr="00D01038">
        <w:t>php</w:t>
      </w:r>
      <w:proofErr w:type="spellEnd"/>
      <w:proofErr w:type="gramEnd"/>
      <w:r w:rsidRPr="00D01038">
        <w:t xml:space="preserve"> echo </w:t>
      </w:r>
      <w:proofErr w:type="spellStart"/>
      <w:r w:rsidRPr="00D01038">
        <w:t>base_url</w:t>
      </w:r>
      <w:proofErr w:type="spellEnd"/>
      <w:r w:rsidRPr="00D01038">
        <w:t>('Services/log'); ?&gt;" role="form" &gt;</w:t>
      </w:r>
    </w:p>
    <w:p w14:paraId="3B7AFA1A" w14:textId="77777777" w:rsidR="00D01038" w:rsidRDefault="00D01038" w:rsidP="00D01038">
      <w:r>
        <w:t>&lt;div class="col-md-12"&gt;</w:t>
      </w:r>
    </w:p>
    <w:p w14:paraId="77D98092" w14:textId="77777777" w:rsidR="00D01038" w:rsidRDefault="00D01038" w:rsidP="00D01038">
      <w:r>
        <w:t xml:space="preserve">           &lt;div class="form-group"&gt;</w:t>
      </w:r>
    </w:p>
    <w:p w14:paraId="6E266C07" w14:textId="77777777" w:rsidR="00D01038" w:rsidRDefault="00D01038" w:rsidP="00D01038">
      <w:r>
        <w:lastRenderedPageBreak/>
        <w:t xml:space="preserve">                &lt;label for="image"&gt;Upload Image&lt;/label&gt;</w:t>
      </w:r>
    </w:p>
    <w:p w14:paraId="530B46A5" w14:textId="77777777" w:rsidR="00D01038" w:rsidRDefault="00D01038" w:rsidP="00D01038">
      <w:r>
        <w:t xml:space="preserve">                &lt;input class="form-control" type="file" name="picture" /&gt;</w:t>
      </w:r>
    </w:p>
    <w:p w14:paraId="72A21CC0" w14:textId="77777777" w:rsidR="00D01038" w:rsidRDefault="00D01038" w:rsidP="00D01038">
      <w:r>
        <w:t xml:space="preserve">            &lt;/div&gt;  </w:t>
      </w:r>
    </w:p>
    <w:p w14:paraId="3426C1F8" w14:textId="5035F8C5" w:rsidR="00D01038" w:rsidRDefault="00D01038" w:rsidP="00D01038">
      <w:r>
        <w:t xml:space="preserve">                &lt;/div&gt;</w:t>
      </w:r>
    </w:p>
    <w:p w14:paraId="4D1C9811" w14:textId="49DF00D4" w:rsidR="00D01038" w:rsidRDefault="00D01038" w:rsidP="00D01038">
      <w:r>
        <w:t>controller:</w:t>
      </w:r>
    </w:p>
    <w:p w14:paraId="58120634" w14:textId="77777777" w:rsidR="00D01038" w:rsidRDefault="00D01038" w:rsidP="00D01038">
      <w:r>
        <w:t xml:space="preserve">  public function </w:t>
      </w:r>
      <w:proofErr w:type="spellStart"/>
      <w:proofErr w:type="gramStart"/>
      <w:r>
        <w:t>jobtype</w:t>
      </w:r>
      <w:proofErr w:type="spellEnd"/>
      <w:r>
        <w:t>(</w:t>
      </w:r>
      <w:proofErr w:type="gramEnd"/>
      <w:r>
        <w:t>){</w:t>
      </w:r>
    </w:p>
    <w:p w14:paraId="4684DF05" w14:textId="77777777" w:rsidR="00D01038" w:rsidRDefault="00D01038" w:rsidP="00D01038">
      <w:r>
        <w:t xml:space="preserve">          $this-&gt;load-&gt;view('header');</w:t>
      </w:r>
    </w:p>
    <w:p w14:paraId="726CA365" w14:textId="77777777" w:rsidR="00D01038" w:rsidRDefault="00D01038" w:rsidP="00D01038">
      <w:r>
        <w:t xml:space="preserve">     $this-&gt;load-&gt;model('</w:t>
      </w:r>
      <w:proofErr w:type="spellStart"/>
      <w:r>
        <w:t>Postad</w:t>
      </w:r>
      <w:proofErr w:type="spellEnd"/>
      <w:r>
        <w:t>/</w:t>
      </w:r>
      <w:proofErr w:type="spellStart"/>
      <w:r>
        <w:t>Jobpost</w:t>
      </w:r>
      <w:proofErr w:type="spellEnd"/>
      <w:r>
        <w:t>');</w:t>
      </w:r>
    </w:p>
    <w:p w14:paraId="4CC55F10" w14:textId="77777777" w:rsidR="00D01038" w:rsidRDefault="00D01038" w:rsidP="00D01038">
      <w:r>
        <w:t xml:space="preserve">        $result['h</w:t>
      </w:r>
      <w:proofErr w:type="gramStart"/>
      <w:r>
        <w:t>']=</w:t>
      </w:r>
      <w:proofErr w:type="gramEnd"/>
      <w:r>
        <w:t>$this-&gt;</w:t>
      </w:r>
      <w:proofErr w:type="spellStart"/>
      <w:r>
        <w:t>jobpost</w:t>
      </w:r>
      <w:proofErr w:type="spellEnd"/>
      <w:r>
        <w:t>-&gt;</w:t>
      </w:r>
      <w:proofErr w:type="spellStart"/>
      <w:r>
        <w:t>jobtype</w:t>
      </w:r>
      <w:proofErr w:type="spellEnd"/>
      <w:r>
        <w:t>();</w:t>
      </w:r>
    </w:p>
    <w:p w14:paraId="4ADCCEF0" w14:textId="77777777" w:rsidR="00D01038" w:rsidRDefault="00D01038" w:rsidP="00D01038">
      <w:r>
        <w:t xml:space="preserve">     $result['message'] = 'Data Inserted Successfully';</w:t>
      </w:r>
    </w:p>
    <w:p w14:paraId="13FBBD22" w14:textId="77777777" w:rsidR="00D01038" w:rsidRDefault="00D01038" w:rsidP="00D01038">
      <w:r>
        <w:t xml:space="preserve">    </w:t>
      </w:r>
    </w:p>
    <w:p w14:paraId="3B938310" w14:textId="77777777" w:rsidR="00D01038" w:rsidRDefault="00D01038" w:rsidP="00D01038">
      <w:r>
        <w:tab/>
      </w:r>
    </w:p>
    <w:p w14:paraId="2517E21E" w14:textId="77777777" w:rsidR="00D01038" w:rsidRDefault="00D01038" w:rsidP="00D01038">
      <w:r>
        <w:t xml:space="preserve">       $this-&gt;load-&gt;view('post/</w:t>
      </w:r>
      <w:proofErr w:type="spellStart"/>
      <w:r>
        <w:t>ad-jobs</w:t>
      </w:r>
      <w:proofErr w:type="gramStart"/>
      <w:r>
        <w:t>',$</w:t>
      </w:r>
      <w:proofErr w:type="gramEnd"/>
      <w:r>
        <w:t>result</w:t>
      </w:r>
      <w:proofErr w:type="spellEnd"/>
      <w:r>
        <w:t>);</w:t>
      </w:r>
    </w:p>
    <w:p w14:paraId="204A628E" w14:textId="77777777" w:rsidR="00D01038" w:rsidRDefault="00D01038" w:rsidP="00D01038">
      <w:r>
        <w:t xml:space="preserve">     </w:t>
      </w:r>
    </w:p>
    <w:p w14:paraId="60B3AA44" w14:textId="77777777" w:rsidR="00D01038" w:rsidRDefault="00D01038" w:rsidP="00D01038">
      <w:r>
        <w:t xml:space="preserve">        </w:t>
      </w:r>
    </w:p>
    <w:p w14:paraId="6797D3E2" w14:textId="77777777" w:rsidR="00D01038" w:rsidRDefault="00D01038" w:rsidP="00D01038">
      <w:r>
        <w:t xml:space="preserve">    }</w:t>
      </w:r>
    </w:p>
    <w:p w14:paraId="46A8757E" w14:textId="77777777" w:rsidR="00D01038" w:rsidRDefault="00D01038" w:rsidP="00D01038">
      <w:r>
        <w:t xml:space="preserve">   //it is for insertion of job main post</w:t>
      </w:r>
    </w:p>
    <w:p w14:paraId="47B04E4C" w14:textId="77777777" w:rsidR="00D01038" w:rsidRDefault="00D01038" w:rsidP="00D01038">
      <w:r>
        <w:t xml:space="preserve">      public function </w:t>
      </w:r>
      <w:proofErr w:type="gramStart"/>
      <w:r>
        <w:t>log(</w:t>
      </w:r>
      <w:proofErr w:type="gramEnd"/>
      <w:r>
        <w:t>)</w:t>
      </w:r>
    </w:p>
    <w:p w14:paraId="51B8862F" w14:textId="77777777" w:rsidR="00D01038" w:rsidRDefault="00D01038" w:rsidP="00D01038">
      <w:r>
        <w:tab/>
        <w:t>{</w:t>
      </w:r>
    </w:p>
    <w:p w14:paraId="2F00AB57" w14:textId="77777777" w:rsidR="00D01038" w:rsidRDefault="00D01038" w:rsidP="00D01038">
      <w:r>
        <w:t xml:space="preserve">          </w:t>
      </w:r>
    </w:p>
    <w:p w14:paraId="47BA0285" w14:textId="77777777" w:rsidR="00D01038" w:rsidRDefault="00D01038" w:rsidP="00D01038">
      <w:r>
        <w:t xml:space="preserve">  if($this-&gt;input-&gt;post('country'))</w:t>
      </w:r>
    </w:p>
    <w:p w14:paraId="45FF80F5" w14:textId="77777777" w:rsidR="00D01038" w:rsidRDefault="00D01038" w:rsidP="00D01038">
      <w:r>
        <w:t xml:space="preserve">  { </w:t>
      </w:r>
    </w:p>
    <w:p w14:paraId="76030C45" w14:textId="77777777" w:rsidR="00D01038" w:rsidRDefault="00D01038" w:rsidP="00D01038">
      <w:r>
        <w:t xml:space="preserve">       $this-&gt;load-&gt;model('</w:t>
      </w:r>
      <w:proofErr w:type="spellStart"/>
      <w:r>
        <w:t>Postad</w:t>
      </w:r>
      <w:proofErr w:type="spellEnd"/>
      <w:r>
        <w:t>/service');</w:t>
      </w:r>
    </w:p>
    <w:p w14:paraId="6DFAA807" w14:textId="77777777" w:rsidR="00D01038" w:rsidRDefault="00D01038" w:rsidP="00D01038">
      <w:r>
        <w:t xml:space="preserve">      </w:t>
      </w:r>
    </w:p>
    <w:p w14:paraId="440D0336" w14:textId="77777777" w:rsidR="00D01038" w:rsidRDefault="00D01038" w:rsidP="00D01038">
      <w:r>
        <w:t xml:space="preserve">       $state1 = </w:t>
      </w:r>
      <w:proofErr w:type="gramStart"/>
      <w:r>
        <w:t>array(</w:t>
      </w:r>
      <w:proofErr w:type="gramEnd"/>
    </w:p>
    <w:p w14:paraId="42411365" w14:textId="77777777" w:rsidR="00D01038" w:rsidRDefault="00D01038" w:rsidP="00D01038">
      <w:r>
        <w:t xml:space="preserve">        '</w:t>
      </w:r>
      <w:proofErr w:type="spellStart"/>
      <w:r>
        <w:t>sta</w:t>
      </w:r>
      <w:proofErr w:type="spellEnd"/>
      <w:r>
        <w:t>' =&gt; $this-&gt;input-&gt;post('country'),</w:t>
      </w:r>
    </w:p>
    <w:p w14:paraId="5591EF4B" w14:textId="77777777" w:rsidR="00D01038" w:rsidRDefault="00D01038" w:rsidP="00D01038">
      <w:r>
        <w:lastRenderedPageBreak/>
        <w:t xml:space="preserve">        '</w:t>
      </w:r>
      <w:proofErr w:type="spellStart"/>
      <w:r>
        <w:t>loc</w:t>
      </w:r>
      <w:proofErr w:type="spellEnd"/>
      <w:r>
        <w:t>' =&gt; $this-&gt;input-&gt;post('state')</w:t>
      </w:r>
    </w:p>
    <w:p w14:paraId="5A95F5C6" w14:textId="77777777" w:rsidR="00D01038" w:rsidRDefault="00D01038" w:rsidP="00D01038">
      <w:r>
        <w:t xml:space="preserve">    );</w:t>
      </w:r>
    </w:p>
    <w:p w14:paraId="46028B7D" w14:textId="77777777" w:rsidR="00D01038" w:rsidRDefault="00D01038" w:rsidP="00D01038">
      <w:r>
        <w:t xml:space="preserve">     </w:t>
      </w:r>
    </w:p>
    <w:p w14:paraId="6AAE1D17" w14:textId="77777777" w:rsidR="00D01038" w:rsidRDefault="00D01038" w:rsidP="00D01038">
      <w:r>
        <w:t xml:space="preserve">      </w:t>
      </w:r>
    </w:p>
    <w:p w14:paraId="349EDDAA" w14:textId="77777777" w:rsidR="00D01038" w:rsidRDefault="00D01038" w:rsidP="00D01038">
      <w:r>
        <w:t xml:space="preserve">   $data123=$this-&gt;service-&gt;</w:t>
      </w:r>
      <w:proofErr w:type="spellStart"/>
      <w:r>
        <w:t>fetch_loc</w:t>
      </w:r>
      <w:proofErr w:type="spellEnd"/>
      <w:r>
        <w:t>($state1);</w:t>
      </w:r>
    </w:p>
    <w:p w14:paraId="4DAA8239" w14:textId="77777777" w:rsidR="00D01038" w:rsidRDefault="00D01038" w:rsidP="00D01038">
      <w:r>
        <w:t xml:space="preserve">      </w:t>
      </w:r>
    </w:p>
    <w:p w14:paraId="215298C7" w14:textId="77777777" w:rsidR="00D01038" w:rsidRDefault="00D01038" w:rsidP="00D01038">
      <w:r>
        <w:t xml:space="preserve">   // echo "data 123 is</w:t>
      </w:r>
      <w:proofErr w:type="gramStart"/>
      <w:r>
        <w:t>".$</w:t>
      </w:r>
      <w:proofErr w:type="gramEnd"/>
      <w:r>
        <w:t xml:space="preserve">data123;   </w:t>
      </w:r>
    </w:p>
    <w:p w14:paraId="78BBDC7C" w14:textId="77777777" w:rsidR="00D01038" w:rsidRDefault="00D01038" w:rsidP="00D01038">
      <w:r>
        <w:t xml:space="preserve">  $city14=explode(",</w:t>
      </w:r>
      <w:proofErr w:type="gramStart"/>
      <w:r>
        <w:t>",$</w:t>
      </w:r>
      <w:proofErr w:type="gramEnd"/>
      <w:r>
        <w:t>data123);</w:t>
      </w:r>
    </w:p>
    <w:p w14:paraId="5A068B37" w14:textId="77777777" w:rsidR="00D01038" w:rsidRDefault="00D01038" w:rsidP="00D01038">
      <w:r>
        <w:t xml:space="preserve">      </w:t>
      </w:r>
    </w:p>
    <w:p w14:paraId="481794B9" w14:textId="77777777" w:rsidR="00D01038" w:rsidRDefault="00D01038" w:rsidP="00D01038">
      <w:r>
        <w:t xml:space="preserve">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$city14 as $</w:t>
      </w:r>
      <w:proofErr w:type="spellStart"/>
      <w:r>
        <w:t>my_Array</w:t>
      </w:r>
      <w:proofErr w:type="spellEnd"/>
      <w:r>
        <w:t>){</w:t>
      </w:r>
    </w:p>
    <w:p w14:paraId="4BB14B95" w14:textId="77777777" w:rsidR="00D01038" w:rsidRDefault="00D01038" w:rsidP="00D01038">
      <w:r>
        <w:t xml:space="preserve">    $city14224 = $</w:t>
      </w:r>
      <w:proofErr w:type="spellStart"/>
      <w:r>
        <w:t>my_Array</w:t>
      </w:r>
      <w:proofErr w:type="spellEnd"/>
      <w:r>
        <w:t xml:space="preserve">;  </w:t>
      </w:r>
    </w:p>
    <w:p w14:paraId="6BAD6CD1" w14:textId="77777777" w:rsidR="00D01038" w:rsidRDefault="00D01038" w:rsidP="00D01038">
      <w:r>
        <w:t>}</w:t>
      </w:r>
    </w:p>
    <w:p w14:paraId="77347805" w14:textId="77777777" w:rsidR="00D01038" w:rsidRDefault="00D01038" w:rsidP="00D01038">
      <w:r>
        <w:t xml:space="preserve">      </w:t>
      </w:r>
    </w:p>
    <w:p w14:paraId="32ED5FD0" w14:textId="77777777" w:rsidR="00D01038" w:rsidRDefault="00D01038" w:rsidP="00D01038">
      <w:r>
        <w:t xml:space="preserve">      </w:t>
      </w:r>
    </w:p>
    <w:p w14:paraId="57817C1D" w14:textId="77777777" w:rsidR="00D01038" w:rsidRDefault="00D01038" w:rsidP="00D01038">
      <w:r>
        <w:t xml:space="preserve">   //   echo "</w:t>
      </w:r>
      <w:proofErr w:type="spellStart"/>
      <w:r>
        <w:t>i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finally this</w:t>
      </w:r>
      <w:proofErr w:type="gramStart"/>
      <w:r>
        <w:t>".$</w:t>
      </w:r>
      <w:proofErr w:type="gramEnd"/>
      <w:r>
        <w:t>city14224;</w:t>
      </w:r>
    </w:p>
    <w:p w14:paraId="1D833E4D" w14:textId="77777777" w:rsidR="00D01038" w:rsidRDefault="00D01038" w:rsidP="00D01038">
      <w:r>
        <w:t xml:space="preserve">      </w:t>
      </w:r>
    </w:p>
    <w:p w14:paraId="4EF9DAAD" w14:textId="77777777" w:rsidR="00D01038" w:rsidRDefault="00D01038" w:rsidP="00D01038">
      <w:r>
        <w:t xml:space="preserve">      //$city14224=explode(",</w:t>
      </w:r>
      <w:proofErr w:type="gramStart"/>
      <w:r>
        <w:t>",$</w:t>
      </w:r>
      <w:proofErr w:type="gramEnd"/>
      <w:r>
        <w:t>data123);</w:t>
      </w:r>
    </w:p>
    <w:p w14:paraId="6246FC5B" w14:textId="77777777" w:rsidR="00D01038" w:rsidRDefault="00D01038" w:rsidP="00D01038">
      <w:r>
        <w:t xml:space="preserve">     </w:t>
      </w:r>
    </w:p>
    <w:p w14:paraId="584C2345" w14:textId="77777777" w:rsidR="00D01038" w:rsidRDefault="00D01038" w:rsidP="00D01038">
      <w:r>
        <w:t xml:space="preserve">  }</w:t>
      </w:r>
    </w:p>
    <w:p w14:paraId="7BF203B3" w14:textId="77777777" w:rsidR="00D01038" w:rsidRDefault="00D01038" w:rsidP="00D01038">
      <w:r>
        <w:t xml:space="preserve">         </w:t>
      </w:r>
    </w:p>
    <w:p w14:paraId="0E84F0FA" w14:textId="77777777" w:rsidR="00D01038" w:rsidRDefault="00D01038" w:rsidP="00D01038">
      <w:r>
        <w:t xml:space="preserve">            </w:t>
      </w:r>
    </w:p>
    <w:p w14:paraId="1D1D5F8B" w14:textId="77777777" w:rsidR="00D01038" w:rsidRDefault="00D01038" w:rsidP="00D01038">
      <w:r>
        <w:t xml:space="preserve">            //Check whether user upload picture</w:t>
      </w:r>
    </w:p>
    <w:p w14:paraId="0AE71E3B" w14:textId="77777777" w:rsidR="00D01038" w:rsidRDefault="00D01038" w:rsidP="00D01038">
      <w:r>
        <w:t xml:space="preserve">            if</w:t>
      </w:r>
      <w:proofErr w:type="gramStart"/>
      <w:r>
        <w:t>(!empty</w:t>
      </w:r>
      <w:proofErr w:type="gramEnd"/>
      <w:r>
        <w:t>($_FILES['picture']['name'])){</w:t>
      </w:r>
    </w:p>
    <w:p w14:paraId="5F7F82E4" w14:textId="77777777" w:rsidR="00D01038" w:rsidRDefault="00D01038" w:rsidP="00D01038">
      <w:r>
        <w:t xml:space="preserve">                $</w:t>
      </w:r>
      <w:proofErr w:type="spellStart"/>
      <w:r>
        <w:t>config</w:t>
      </w:r>
      <w:proofErr w:type="spellEnd"/>
      <w:r>
        <w:t>['</w:t>
      </w:r>
      <w:proofErr w:type="spellStart"/>
      <w:r>
        <w:t>upload_path</w:t>
      </w:r>
      <w:proofErr w:type="spellEnd"/>
      <w:r>
        <w:t>'] = 'uploads/images/';</w:t>
      </w:r>
    </w:p>
    <w:p w14:paraId="39CD4D47" w14:textId="77777777" w:rsidR="00D01038" w:rsidRDefault="00D01038" w:rsidP="00D01038">
      <w:r>
        <w:t xml:space="preserve">                $</w:t>
      </w:r>
      <w:proofErr w:type="spellStart"/>
      <w:r>
        <w:t>config</w:t>
      </w:r>
      <w:proofErr w:type="spellEnd"/>
      <w:r>
        <w:t>['</w:t>
      </w:r>
      <w:proofErr w:type="spellStart"/>
      <w:r>
        <w:t>allowed_types</w:t>
      </w:r>
      <w:proofErr w:type="spellEnd"/>
      <w:r>
        <w:t>'] = '</w:t>
      </w:r>
      <w:proofErr w:type="spellStart"/>
      <w:r>
        <w:t>jpg|jpeg|png|gif</w:t>
      </w:r>
      <w:proofErr w:type="spellEnd"/>
      <w:r>
        <w:t>';</w:t>
      </w:r>
    </w:p>
    <w:p w14:paraId="141A7E94" w14:textId="77777777" w:rsidR="00D01038" w:rsidRDefault="00D01038" w:rsidP="00D01038">
      <w:r>
        <w:t xml:space="preserve">                $</w:t>
      </w:r>
      <w:proofErr w:type="spellStart"/>
      <w:r>
        <w:t>config</w:t>
      </w:r>
      <w:proofErr w:type="spellEnd"/>
      <w:r>
        <w:t>['</w:t>
      </w:r>
      <w:proofErr w:type="spellStart"/>
      <w:r>
        <w:t>file_name</w:t>
      </w:r>
      <w:proofErr w:type="spellEnd"/>
      <w:r>
        <w:t>'] = $_FILES['picture</w:t>
      </w:r>
      <w:proofErr w:type="gramStart"/>
      <w:r>
        <w:t>'][</w:t>
      </w:r>
      <w:proofErr w:type="gramEnd"/>
      <w:r>
        <w:t>'name'];</w:t>
      </w:r>
    </w:p>
    <w:p w14:paraId="5776A8D0" w14:textId="77777777" w:rsidR="00D01038" w:rsidRDefault="00D01038" w:rsidP="00D01038">
      <w:r>
        <w:lastRenderedPageBreak/>
        <w:t xml:space="preserve">                </w:t>
      </w:r>
    </w:p>
    <w:p w14:paraId="7E37247A" w14:textId="77777777" w:rsidR="00D01038" w:rsidRDefault="00D01038" w:rsidP="00D01038">
      <w:r>
        <w:t xml:space="preserve">                //Load upload library and initialize configuration</w:t>
      </w:r>
    </w:p>
    <w:p w14:paraId="247F5242" w14:textId="77777777" w:rsidR="00D01038" w:rsidRDefault="00D01038" w:rsidP="00D01038">
      <w:r>
        <w:t xml:space="preserve">                $this-&gt;load-&gt;library('upload</w:t>
      </w:r>
      <w:proofErr w:type="gramStart"/>
      <w:r>
        <w:t>',$</w:t>
      </w:r>
      <w:proofErr w:type="spellStart"/>
      <w:proofErr w:type="gramEnd"/>
      <w:r>
        <w:t>config</w:t>
      </w:r>
      <w:proofErr w:type="spellEnd"/>
      <w:r>
        <w:t>);</w:t>
      </w:r>
    </w:p>
    <w:p w14:paraId="43838438" w14:textId="77777777" w:rsidR="00D01038" w:rsidRDefault="00D01038" w:rsidP="00D01038">
      <w:r>
        <w:t xml:space="preserve">                $this-&gt;upload-&gt;initialize($</w:t>
      </w:r>
      <w:proofErr w:type="spellStart"/>
      <w:r>
        <w:t>config</w:t>
      </w:r>
      <w:proofErr w:type="spellEnd"/>
      <w:r>
        <w:t>);</w:t>
      </w:r>
    </w:p>
    <w:p w14:paraId="277434CF" w14:textId="77777777" w:rsidR="00D01038" w:rsidRDefault="00D01038" w:rsidP="00D01038">
      <w:r>
        <w:t xml:space="preserve">                </w:t>
      </w:r>
    </w:p>
    <w:p w14:paraId="301AA239" w14:textId="77777777" w:rsidR="00D01038" w:rsidRDefault="00D01038" w:rsidP="00D01038">
      <w:r>
        <w:t xml:space="preserve">                if($this-&gt;upload-&gt;</w:t>
      </w:r>
      <w:proofErr w:type="spellStart"/>
      <w:r>
        <w:t>do_upload</w:t>
      </w:r>
      <w:proofErr w:type="spellEnd"/>
      <w:r>
        <w:t>('picture'</w:t>
      </w:r>
      <w:proofErr w:type="gramStart"/>
      <w:r>
        <w:t>)){</w:t>
      </w:r>
      <w:proofErr w:type="gramEnd"/>
    </w:p>
    <w:p w14:paraId="08CE20F4" w14:textId="77777777" w:rsidR="00D01038" w:rsidRDefault="00D01038" w:rsidP="00D01038">
      <w:r>
        <w:t xml:space="preserve">                    $</w:t>
      </w:r>
      <w:proofErr w:type="spellStart"/>
      <w:r>
        <w:t>uploadData</w:t>
      </w:r>
      <w:proofErr w:type="spellEnd"/>
      <w:r>
        <w:t xml:space="preserve"> = $this-&gt;upload-&gt;</w:t>
      </w:r>
      <w:proofErr w:type="gramStart"/>
      <w:r>
        <w:t>data(</w:t>
      </w:r>
      <w:proofErr w:type="gramEnd"/>
      <w:r>
        <w:t>);</w:t>
      </w:r>
    </w:p>
    <w:p w14:paraId="66D2E59D" w14:textId="77777777" w:rsidR="00D01038" w:rsidRDefault="00D01038" w:rsidP="00D01038">
      <w:r>
        <w:t xml:space="preserve">                    $picture = $</w:t>
      </w:r>
      <w:proofErr w:type="spellStart"/>
      <w:r>
        <w:t>uploadData</w:t>
      </w:r>
      <w:proofErr w:type="spellEnd"/>
      <w:r>
        <w:t>['</w:t>
      </w:r>
      <w:proofErr w:type="spellStart"/>
      <w:r>
        <w:t>file_name</w:t>
      </w:r>
      <w:proofErr w:type="spellEnd"/>
      <w:r>
        <w:t>'];</w:t>
      </w:r>
    </w:p>
    <w:p w14:paraId="43BFA1FC" w14:textId="77777777" w:rsidR="00D01038" w:rsidRDefault="00D01038" w:rsidP="00D01038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29B6143E" w14:textId="77777777" w:rsidR="00D01038" w:rsidRDefault="00D01038" w:rsidP="00D01038">
      <w:r>
        <w:t xml:space="preserve">                    $picture = '';</w:t>
      </w:r>
    </w:p>
    <w:p w14:paraId="4933643E" w14:textId="77777777" w:rsidR="00D01038" w:rsidRDefault="00D01038" w:rsidP="00D01038">
      <w:r>
        <w:t xml:space="preserve">                }</w:t>
      </w:r>
    </w:p>
    <w:p w14:paraId="53997092" w14:textId="77777777" w:rsidR="00D01038" w:rsidRDefault="00D01038" w:rsidP="00D01038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408066E8" w14:textId="77777777" w:rsidR="00D01038" w:rsidRDefault="00D01038" w:rsidP="00D01038">
      <w:r>
        <w:t xml:space="preserve">                $picture = '';</w:t>
      </w:r>
    </w:p>
    <w:p w14:paraId="18F8B244" w14:textId="77777777" w:rsidR="00D01038" w:rsidRDefault="00D01038" w:rsidP="00D01038">
      <w:r>
        <w:t xml:space="preserve">            }</w:t>
      </w:r>
    </w:p>
    <w:p w14:paraId="17DBA855" w14:textId="77777777" w:rsidR="00D01038" w:rsidRDefault="00D01038" w:rsidP="00D01038">
      <w:r>
        <w:t xml:space="preserve">          </w:t>
      </w:r>
    </w:p>
    <w:p w14:paraId="60D57F3F" w14:textId="77777777" w:rsidR="00D01038" w:rsidRDefault="00D01038" w:rsidP="00D01038">
      <w:r>
        <w:t xml:space="preserve">         $data = </w:t>
      </w:r>
      <w:proofErr w:type="gramStart"/>
      <w:r>
        <w:t>array(</w:t>
      </w:r>
      <w:proofErr w:type="gramEnd"/>
    </w:p>
    <w:p w14:paraId="797F80D4" w14:textId="77777777" w:rsidR="00D01038" w:rsidRDefault="00D01038" w:rsidP="00D01038">
      <w:r>
        <w:t xml:space="preserve">             </w:t>
      </w:r>
    </w:p>
    <w:p w14:paraId="2B7E4944" w14:textId="77777777" w:rsidR="00D01038" w:rsidRDefault="00D01038" w:rsidP="00D01038">
      <w:r>
        <w:t>'date' =</w:t>
      </w:r>
      <w:proofErr w:type="gramStart"/>
      <w:r>
        <w:t>&gt;  date</w:t>
      </w:r>
      <w:proofErr w:type="gramEnd"/>
      <w:r>
        <w:t xml:space="preserve">("Y-m-d </w:t>
      </w:r>
      <w:proofErr w:type="spellStart"/>
      <w:r>
        <w:t>H:i:s</w:t>
      </w:r>
      <w:proofErr w:type="spellEnd"/>
      <w:r>
        <w:t>"),</w:t>
      </w:r>
    </w:p>
    <w:p w14:paraId="26CD801C" w14:textId="77777777" w:rsidR="00D01038" w:rsidRDefault="00D01038" w:rsidP="00D01038">
      <w:r>
        <w:t>'time' =</w:t>
      </w:r>
      <w:proofErr w:type="gramStart"/>
      <w:r>
        <w:t>&gt;  date</w:t>
      </w:r>
      <w:proofErr w:type="gramEnd"/>
      <w:r>
        <w:t xml:space="preserve">("Y-m-d </w:t>
      </w:r>
      <w:proofErr w:type="spellStart"/>
      <w:r>
        <w:t>H:i:s</w:t>
      </w:r>
      <w:proofErr w:type="spellEnd"/>
      <w:r>
        <w:t>"),</w:t>
      </w:r>
    </w:p>
    <w:p w14:paraId="34B873CF" w14:textId="77777777" w:rsidR="00D01038" w:rsidRDefault="00D01038" w:rsidP="00D01038">
      <w:r>
        <w:t>'day' =</w:t>
      </w:r>
      <w:proofErr w:type="gramStart"/>
      <w:r>
        <w:t>&gt;  date</w:t>
      </w:r>
      <w:proofErr w:type="gramEnd"/>
      <w:r>
        <w:t>("d"),</w:t>
      </w:r>
    </w:p>
    <w:p w14:paraId="233FAA89" w14:textId="77777777" w:rsidR="00D01038" w:rsidRDefault="00D01038" w:rsidP="00D01038">
      <w:r>
        <w:t>'month' =</w:t>
      </w:r>
      <w:proofErr w:type="gramStart"/>
      <w:r>
        <w:t>&gt;  date</w:t>
      </w:r>
      <w:proofErr w:type="gramEnd"/>
      <w:r>
        <w:t>("m"),</w:t>
      </w:r>
    </w:p>
    <w:p w14:paraId="5C7E178B" w14:textId="77777777" w:rsidR="00D01038" w:rsidRDefault="00D01038" w:rsidP="00D01038">
      <w:r>
        <w:t>'year' =</w:t>
      </w:r>
      <w:proofErr w:type="gramStart"/>
      <w:r>
        <w:t>&gt;  date</w:t>
      </w:r>
      <w:proofErr w:type="gramEnd"/>
      <w:r>
        <w:t xml:space="preserve">("Y"),             </w:t>
      </w:r>
    </w:p>
    <w:p w14:paraId="6C5A1E2A" w14:textId="77777777" w:rsidR="00D01038" w:rsidRDefault="00D01038" w:rsidP="00D01038">
      <w:r>
        <w:t>'</w:t>
      </w:r>
      <w:proofErr w:type="spellStart"/>
      <w:r>
        <w:t>service_title</w:t>
      </w:r>
      <w:proofErr w:type="spellEnd"/>
      <w:r>
        <w:t>' =&gt; $this-&gt;input-&gt;post('</w:t>
      </w:r>
      <w:proofErr w:type="spellStart"/>
      <w:r>
        <w:t>ctitle</w:t>
      </w:r>
      <w:proofErr w:type="spellEnd"/>
      <w:r>
        <w:t>'),</w:t>
      </w:r>
    </w:p>
    <w:p w14:paraId="584415F6" w14:textId="77777777" w:rsidR="00D01038" w:rsidRDefault="00D01038" w:rsidP="00D01038">
      <w:r>
        <w:t>'</w:t>
      </w:r>
      <w:proofErr w:type="spellStart"/>
      <w:r>
        <w:t>service_type</w:t>
      </w:r>
      <w:proofErr w:type="spellEnd"/>
      <w:r>
        <w:t>' =&gt; $this-&gt;input-&gt;post('</w:t>
      </w:r>
      <w:proofErr w:type="spellStart"/>
      <w:r>
        <w:t>cbrand</w:t>
      </w:r>
      <w:proofErr w:type="spellEnd"/>
      <w:r>
        <w:t>'),</w:t>
      </w:r>
    </w:p>
    <w:p w14:paraId="470B5D00" w14:textId="77777777" w:rsidR="00D01038" w:rsidRDefault="00D01038" w:rsidP="00D01038">
      <w:r>
        <w:t>'</w:t>
      </w:r>
      <w:proofErr w:type="spellStart"/>
      <w:r>
        <w:t>company_name</w:t>
      </w:r>
      <w:proofErr w:type="spellEnd"/>
      <w:r>
        <w:t>' =&gt; $this-&gt;input-&gt;post('</w:t>
      </w:r>
      <w:proofErr w:type="spellStart"/>
      <w:r>
        <w:t>cmodel</w:t>
      </w:r>
      <w:proofErr w:type="spellEnd"/>
      <w:r>
        <w:t>'),</w:t>
      </w:r>
    </w:p>
    <w:p w14:paraId="19FBB2A7" w14:textId="77777777" w:rsidR="00D01038" w:rsidRDefault="00D01038" w:rsidP="00D01038">
      <w:r>
        <w:t>'cities' =&gt; $this-&gt;input-&gt;post('country'),</w:t>
      </w:r>
    </w:p>
    <w:p w14:paraId="6801687D" w14:textId="77777777" w:rsidR="00D01038" w:rsidRDefault="00D01038" w:rsidP="00D01038">
      <w:r>
        <w:lastRenderedPageBreak/>
        <w:t>'location' =&gt; $this-&gt;input-&gt;post('state'),</w:t>
      </w:r>
    </w:p>
    <w:p w14:paraId="1912699D" w14:textId="77777777" w:rsidR="00D01038" w:rsidRDefault="00D01038" w:rsidP="00D01038">
      <w:r>
        <w:t>'</w:t>
      </w:r>
      <w:proofErr w:type="spellStart"/>
      <w:r>
        <w:t>service_description</w:t>
      </w:r>
      <w:proofErr w:type="spellEnd"/>
      <w:r>
        <w:t>' =&gt; $this-&gt;input-&gt;post('</w:t>
      </w:r>
      <w:proofErr w:type="spellStart"/>
      <w:r>
        <w:t>cardes</w:t>
      </w:r>
      <w:proofErr w:type="spellEnd"/>
      <w:r>
        <w:t>'),</w:t>
      </w:r>
    </w:p>
    <w:p w14:paraId="726A7C95" w14:textId="77777777" w:rsidR="00D01038" w:rsidRDefault="00D01038" w:rsidP="00D01038">
      <w:r>
        <w:t>'</w:t>
      </w:r>
      <w:proofErr w:type="spellStart"/>
      <w:r>
        <w:t>c_registration</w:t>
      </w:r>
      <w:proofErr w:type="spellEnd"/>
      <w:r>
        <w:t>' =&gt; $this-&gt;input-&gt;post('</w:t>
      </w:r>
      <w:proofErr w:type="spellStart"/>
      <w:r>
        <w:t>reg</w:t>
      </w:r>
      <w:proofErr w:type="spellEnd"/>
      <w:r>
        <w:t>'),</w:t>
      </w:r>
    </w:p>
    <w:p w14:paraId="7A3A4414" w14:textId="77777777" w:rsidR="00D01038" w:rsidRDefault="00D01038" w:rsidP="00D01038">
      <w:r>
        <w:t>'</w:t>
      </w:r>
      <w:proofErr w:type="spellStart"/>
      <w:r>
        <w:t>elocation</w:t>
      </w:r>
      <w:proofErr w:type="spellEnd"/>
      <w:r>
        <w:t>' =&gt; $this-&gt;input-&gt;post('</w:t>
      </w:r>
      <w:proofErr w:type="spellStart"/>
      <w:r>
        <w:t>cprice</w:t>
      </w:r>
      <w:proofErr w:type="spellEnd"/>
      <w:r>
        <w:t>'),</w:t>
      </w:r>
    </w:p>
    <w:p w14:paraId="2852BF75" w14:textId="77777777" w:rsidR="00D01038" w:rsidRDefault="00D01038" w:rsidP="00D01038">
      <w:r>
        <w:t>'</w:t>
      </w:r>
      <w:proofErr w:type="spellStart"/>
      <w:r>
        <w:t>semail</w:t>
      </w:r>
      <w:proofErr w:type="spellEnd"/>
      <w:r>
        <w:t>' =&gt; $this-&gt;input-&gt;post('</w:t>
      </w:r>
      <w:proofErr w:type="spellStart"/>
      <w:r>
        <w:t>remail</w:t>
      </w:r>
      <w:proofErr w:type="spellEnd"/>
      <w:r>
        <w:t>'),</w:t>
      </w:r>
    </w:p>
    <w:p w14:paraId="0987BFA7" w14:textId="77777777" w:rsidR="00D01038" w:rsidRDefault="00D01038" w:rsidP="00D01038">
      <w:r>
        <w:t>'</w:t>
      </w:r>
      <w:proofErr w:type="spellStart"/>
      <w:r>
        <w:t>sphone</w:t>
      </w:r>
      <w:proofErr w:type="spellEnd"/>
      <w:r>
        <w:t>' =&gt; $this-&gt;input-&gt;post('</w:t>
      </w:r>
      <w:proofErr w:type="spellStart"/>
      <w:r>
        <w:t>rph</w:t>
      </w:r>
      <w:proofErr w:type="spellEnd"/>
      <w:r>
        <w:t>'),</w:t>
      </w:r>
    </w:p>
    <w:p w14:paraId="37D01C78" w14:textId="77777777" w:rsidR="00D01038" w:rsidRDefault="00D01038" w:rsidP="00D01038">
      <w:r>
        <w:t>'</w:t>
      </w:r>
      <w:proofErr w:type="spellStart"/>
      <w:r>
        <w:t>sname</w:t>
      </w:r>
      <w:proofErr w:type="spellEnd"/>
      <w:r>
        <w:t>' =&gt; $this-&gt;input-&gt;post('</w:t>
      </w:r>
      <w:proofErr w:type="spellStart"/>
      <w:r>
        <w:t>rcmp</w:t>
      </w:r>
      <w:proofErr w:type="spellEnd"/>
      <w:r>
        <w:t>'),</w:t>
      </w:r>
    </w:p>
    <w:p w14:paraId="45E10747" w14:textId="77777777" w:rsidR="00D01038" w:rsidRDefault="00D01038" w:rsidP="00D01038">
      <w:r>
        <w:t>'</w:t>
      </w:r>
      <w:proofErr w:type="spellStart"/>
      <w:r>
        <w:t>diamond_assoc</w:t>
      </w:r>
      <w:proofErr w:type="spellEnd"/>
      <w:r>
        <w:t>' =&gt; $this-&gt;input-&gt;post('</w:t>
      </w:r>
      <w:proofErr w:type="spellStart"/>
      <w:r>
        <w:t>rcmp</w:t>
      </w:r>
      <w:proofErr w:type="spellEnd"/>
      <w:r>
        <w:t>'),</w:t>
      </w:r>
    </w:p>
    <w:p w14:paraId="64E106E8" w14:textId="77777777" w:rsidR="00D01038" w:rsidRDefault="00D01038" w:rsidP="00D01038">
      <w:r>
        <w:t>'</w:t>
      </w:r>
      <w:proofErr w:type="spellStart"/>
      <w:r>
        <w:t>gold_assoc</w:t>
      </w:r>
      <w:proofErr w:type="spellEnd"/>
      <w:r>
        <w:t>' =&gt; $this-&gt;input-&gt;post('</w:t>
      </w:r>
      <w:proofErr w:type="spellStart"/>
      <w:r>
        <w:t>pri</w:t>
      </w:r>
      <w:proofErr w:type="spellEnd"/>
      <w:r>
        <w:t>'),</w:t>
      </w:r>
    </w:p>
    <w:p w14:paraId="27D2E380" w14:textId="77777777" w:rsidR="00D01038" w:rsidRDefault="00D01038" w:rsidP="00D01038">
      <w:r>
        <w:t>'</w:t>
      </w:r>
      <w:proofErr w:type="spellStart"/>
      <w:r>
        <w:t>silver_assoc</w:t>
      </w:r>
      <w:proofErr w:type="spellEnd"/>
      <w:r>
        <w:t>' =&gt;$picture,</w:t>
      </w:r>
    </w:p>
    <w:p w14:paraId="606E6A95" w14:textId="77777777" w:rsidR="00D01038" w:rsidRDefault="00D01038" w:rsidP="00D01038">
      <w:r>
        <w:t>'</w:t>
      </w:r>
      <w:proofErr w:type="spellStart"/>
      <w:r>
        <w:t>city_name</w:t>
      </w:r>
      <w:proofErr w:type="spellEnd"/>
      <w:proofErr w:type="gramStart"/>
      <w:r>
        <w:t>'  =</w:t>
      </w:r>
      <w:proofErr w:type="gramEnd"/>
      <w:r>
        <w:t>&gt; $data123,</w:t>
      </w:r>
    </w:p>
    <w:p w14:paraId="06FBC21B" w14:textId="77777777" w:rsidR="00D01038" w:rsidRDefault="00D01038" w:rsidP="00D01038">
      <w:r>
        <w:t xml:space="preserve">'city_name1'=&gt;$city14224             </w:t>
      </w:r>
    </w:p>
    <w:p w14:paraId="03522F79" w14:textId="77777777" w:rsidR="00D01038" w:rsidRDefault="00D01038" w:rsidP="00D01038"/>
    <w:p w14:paraId="02F3E823" w14:textId="77777777" w:rsidR="00D01038" w:rsidRDefault="00D01038" w:rsidP="00D01038">
      <w:r>
        <w:t xml:space="preserve">             </w:t>
      </w:r>
    </w:p>
    <w:p w14:paraId="621D3C84" w14:textId="77777777" w:rsidR="00D01038" w:rsidRDefault="00D01038" w:rsidP="00D01038">
      <w:r>
        <w:t xml:space="preserve">             </w:t>
      </w:r>
    </w:p>
    <w:p w14:paraId="16A76E77" w14:textId="77777777" w:rsidR="00D01038" w:rsidRDefault="00D01038" w:rsidP="00D01038">
      <w:r>
        <w:t>);</w:t>
      </w:r>
    </w:p>
    <w:p w14:paraId="30458740" w14:textId="77777777" w:rsidR="00D01038" w:rsidRDefault="00D01038" w:rsidP="00D01038">
      <w:r>
        <w:t>//</w:t>
      </w:r>
      <w:proofErr w:type="spellStart"/>
      <w:r>
        <w:t>Transfering</w:t>
      </w:r>
      <w:proofErr w:type="spellEnd"/>
      <w:r>
        <w:t xml:space="preserve"> data to Model</w:t>
      </w:r>
    </w:p>
    <w:p w14:paraId="766268AE" w14:textId="77777777" w:rsidR="00D01038" w:rsidRDefault="00D01038" w:rsidP="00D01038">
      <w:r>
        <w:t>$this-&gt;Service-&gt;</w:t>
      </w:r>
      <w:proofErr w:type="spellStart"/>
      <w:r>
        <w:t>Job_insert</w:t>
      </w:r>
      <w:proofErr w:type="spellEnd"/>
      <w:r>
        <w:t>($data);</w:t>
      </w:r>
    </w:p>
    <w:p w14:paraId="3856D186" w14:textId="77777777" w:rsidR="00D01038" w:rsidRDefault="00D01038" w:rsidP="00D01038"/>
    <w:p w14:paraId="75B0D453" w14:textId="77777777" w:rsidR="00D01038" w:rsidRDefault="00D01038" w:rsidP="00D01038">
      <w:r>
        <w:t>//Loading View</w:t>
      </w:r>
    </w:p>
    <w:p w14:paraId="1BCE5B68" w14:textId="77777777" w:rsidR="00D01038" w:rsidRDefault="00D01038" w:rsidP="00D01038">
      <w:r>
        <w:t>//$this-&gt;load-&gt;</w:t>
      </w:r>
      <w:proofErr w:type="gramStart"/>
      <w:r>
        <w:t>view(</w:t>
      </w:r>
      <w:proofErr w:type="gramEnd"/>
      <w:r>
        <w:t>'post/ad-jobs', $data);</w:t>
      </w:r>
    </w:p>
    <w:p w14:paraId="569563F2" w14:textId="77777777" w:rsidR="00D01038" w:rsidRDefault="00D01038" w:rsidP="00D01038">
      <w:r>
        <w:t xml:space="preserve">          $this-&gt;session-&gt;</w:t>
      </w:r>
      <w:proofErr w:type="spellStart"/>
      <w:r>
        <w:t>set_</w:t>
      </w:r>
      <w:proofErr w:type="gramStart"/>
      <w:r>
        <w:t>flashdata</w:t>
      </w:r>
      <w:proofErr w:type="spellEnd"/>
      <w:r>
        <w:t>(</w:t>
      </w:r>
      <w:proofErr w:type="gramEnd"/>
      <w:r>
        <w:t>'</w:t>
      </w:r>
      <w:proofErr w:type="spellStart"/>
      <w:r>
        <w:t>data_name</w:t>
      </w:r>
      <w:proofErr w:type="spellEnd"/>
      <w:r>
        <w:t>', 'Successfully inserted');</w:t>
      </w:r>
    </w:p>
    <w:p w14:paraId="3C281979" w14:textId="77777777" w:rsidR="00D01038" w:rsidRDefault="00D01038" w:rsidP="00D01038">
      <w:r>
        <w:t xml:space="preserve">            return redirect('Services/</w:t>
      </w:r>
      <w:proofErr w:type="spellStart"/>
      <w:r>
        <w:t>post_ad</w:t>
      </w:r>
      <w:proofErr w:type="spellEnd"/>
      <w:r>
        <w:t xml:space="preserve">');          </w:t>
      </w:r>
    </w:p>
    <w:p w14:paraId="5D02A774" w14:textId="696619A3" w:rsidR="00D01038" w:rsidRDefault="00D01038" w:rsidP="00D01038">
      <w:r>
        <w:t xml:space="preserve">         }</w:t>
      </w:r>
    </w:p>
    <w:p w14:paraId="0CF26486" w14:textId="77777777" w:rsidR="00D01038" w:rsidRDefault="00D01038" w:rsidP="00D01038"/>
    <w:p w14:paraId="4A072825" w14:textId="0F9BE784" w:rsidR="00D01038" w:rsidRDefault="00D01038" w:rsidP="00D01038">
      <w:r>
        <w:t>model:</w:t>
      </w:r>
    </w:p>
    <w:p w14:paraId="52A0D3AF" w14:textId="77777777" w:rsidR="00D01038" w:rsidRDefault="00D01038" w:rsidP="00D01038"/>
    <w:p w14:paraId="7EE5C0C7" w14:textId="77777777" w:rsidR="00D01038" w:rsidRDefault="00D01038" w:rsidP="00D01038">
      <w:r>
        <w:t xml:space="preserve"> function </w:t>
      </w:r>
      <w:proofErr w:type="spellStart"/>
      <w:r>
        <w:t>Review_insert</w:t>
      </w:r>
      <w:proofErr w:type="spellEnd"/>
      <w:r>
        <w:t>($</w:t>
      </w:r>
      <w:proofErr w:type="gramStart"/>
      <w:r>
        <w:t>data){</w:t>
      </w:r>
      <w:proofErr w:type="gramEnd"/>
    </w:p>
    <w:p w14:paraId="4F219B30" w14:textId="77777777" w:rsidR="00D01038" w:rsidRDefault="00D01038" w:rsidP="00D01038">
      <w:r>
        <w:t xml:space="preserve">     </w:t>
      </w:r>
    </w:p>
    <w:p w14:paraId="574B54E1" w14:textId="77777777" w:rsidR="00D01038" w:rsidRDefault="00D01038" w:rsidP="00D01038">
      <w:r>
        <w:t xml:space="preserve">     $this-&gt;</w:t>
      </w:r>
      <w:proofErr w:type="spellStart"/>
      <w:r>
        <w:t>db</w:t>
      </w:r>
      <w:proofErr w:type="spellEnd"/>
      <w:r>
        <w:t>-&gt;</w:t>
      </w:r>
      <w:proofErr w:type="gramStart"/>
      <w:r>
        <w:t>insert(</w:t>
      </w:r>
      <w:proofErr w:type="gramEnd"/>
      <w:r>
        <w:t>'</w:t>
      </w:r>
      <w:proofErr w:type="spellStart"/>
      <w:r>
        <w:t>ratings_service</w:t>
      </w:r>
      <w:proofErr w:type="spellEnd"/>
      <w:r>
        <w:t>', $data);</w:t>
      </w:r>
    </w:p>
    <w:p w14:paraId="5B89296F" w14:textId="000430C8" w:rsidR="00D01038" w:rsidRPr="00EF7E3B" w:rsidRDefault="00D01038" w:rsidP="00D01038">
      <w:r>
        <w:t xml:space="preserve"> }</w:t>
      </w:r>
      <w:bookmarkStart w:id="0" w:name="_GoBack"/>
      <w:bookmarkEnd w:id="0"/>
    </w:p>
    <w:sectPr w:rsidR="00D01038" w:rsidRPr="00EF7E3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32D34" w14:textId="77777777" w:rsidR="00770C3A" w:rsidRDefault="00770C3A">
      <w:r>
        <w:separator/>
      </w:r>
    </w:p>
    <w:p w14:paraId="59BA0585" w14:textId="77777777" w:rsidR="00770C3A" w:rsidRDefault="00770C3A"/>
  </w:endnote>
  <w:endnote w:type="continuationSeparator" w:id="0">
    <w:p w14:paraId="5B52B832" w14:textId="77777777" w:rsidR="00770C3A" w:rsidRDefault="00770C3A">
      <w:r>
        <w:continuationSeparator/>
      </w:r>
    </w:p>
    <w:p w14:paraId="0F71473C" w14:textId="77777777" w:rsidR="00770C3A" w:rsidRDefault="00770C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3B2AB" w14:textId="77777777" w:rsidR="00410D75" w:rsidRDefault="00770C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03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ADEF0" w14:textId="77777777" w:rsidR="00770C3A" w:rsidRDefault="00770C3A">
      <w:r>
        <w:separator/>
      </w:r>
    </w:p>
    <w:p w14:paraId="303778C0" w14:textId="77777777" w:rsidR="00770C3A" w:rsidRDefault="00770C3A"/>
  </w:footnote>
  <w:footnote w:type="continuationSeparator" w:id="0">
    <w:p w14:paraId="7DCDAFDA" w14:textId="77777777" w:rsidR="00770C3A" w:rsidRDefault="00770C3A">
      <w:r>
        <w:continuationSeparator/>
      </w:r>
    </w:p>
    <w:p w14:paraId="56E03B66" w14:textId="77777777" w:rsidR="00770C3A" w:rsidRDefault="00770C3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3B"/>
    <w:rsid w:val="00351E95"/>
    <w:rsid w:val="00410D75"/>
    <w:rsid w:val="00770C3A"/>
    <w:rsid w:val="009A20F2"/>
    <w:rsid w:val="00D01038"/>
    <w:rsid w:val="00E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5FF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26"/>
    <w:rsid w:val="00C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FCADA41FB20F42847A5EF50CCF74F4">
    <w:name w:val="BAFCADA41FB20F42847A5EF50CCF74F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88EE3343B543D41960CC62B65213D25">
    <w:name w:val="888EE3343B543D41960CC62B65213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11</Pages>
  <Words>1174</Words>
  <Characters>6692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2019-10-05T17:41:00Z</dcterms:created>
  <dcterms:modified xsi:type="dcterms:W3CDTF">2019-10-05T18:01:00Z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